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2E659C" w:rsidRDefault="002E659C">
      <w:pPr>
        <w:pStyle w:val="Puesto"/>
        <w:jc w:val="right"/>
      </w:pPr>
    </w:p>
    <w:p w:rsidR="005D564B" w:rsidRPr="002E659C" w:rsidRDefault="00C876D1">
      <w:pPr>
        <w:pStyle w:val="Puesto"/>
        <w:jc w:val="right"/>
        <w:rPr>
          <w:lang w:val="es-PE"/>
        </w:rPr>
      </w:pPr>
      <w:r w:rsidRPr="002E659C">
        <w:rPr>
          <w:lang w:val="es-PE"/>
        </w:rPr>
        <w:fldChar w:fldCharType="begin"/>
      </w:r>
      <w:r w:rsidRPr="002E659C">
        <w:rPr>
          <w:lang w:val="es-PE"/>
        </w:rPr>
        <w:instrText xml:space="preserve"> SUBJECT  \* MERGEFORMAT </w:instrText>
      </w:r>
      <w:r w:rsidRPr="002E659C">
        <w:rPr>
          <w:lang w:val="es-PE"/>
        </w:rPr>
        <w:fldChar w:fldCharType="separate"/>
      </w:r>
      <w:r w:rsidR="00ED53B6">
        <w:rPr>
          <w:lang w:val="es-PE"/>
        </w:rPr>
        <w:t>Desarrollo de aplicaciones con Smart TV</w:t>
      </w:r>
      <w:r w:rsidRPr="002E659C">
        <w:rPr>
          <w:lang w:val="es-PE"/>
        </w:rPr>
        <w:fldChar w:fldCharType="end"/>
      </w:r>
    </w:p>
    <w:p w:rsidR="005D564B" w:rsidRPr="002E659C" w:rsidRDefault="002E659C">
      <w:pPr>
        <w:pStyle w:val="Puesto"/>
        <w:jc w:val="right"/>
        <w:rPr>
          <w:lang w:val="es-PE"/>
        </w:rPr>
      </w:pPr>
      <w:r w:rsidRPr="002E659C">
        <w:rPr>
          <w:lang w:val="es-PE"/>
        </w:rPr>
        <w:t>Historias de Usuario</w:t>
      </w:r>
    </w:p>
    <w:p w:rsidR="005D564B" w:rsidRPr="00ED53B6" w:rsidRDefault="005D564B">
      <w:pPr>
        <w:pStyle w:val="Puesto"/>
        <w:jc w:val="right"/>
        <w:rPr>
          <w:lang w:val="es-PE"/>
        </w:rPr>
      </w:pPr>
    </w:p>
    <w:p w:rsidR="005D564B" w:rsidRPr="00ED53B6" w:rsidRDefault="00ED53B6">
      <w:pPr>
        <w:pStyle w:val="Puesto"/>
        <w:jc w:val="right"/>
        <w:rPr>
          <w:sz w:val="28"/>
          <w:lang w:val="es-PE"/>
        </w:rPr>
      </w:pPr>
      <w:r>
        <w:rPr>
          <w:sz w:val="28"/>
          <w:lang w:val="es-PE"/>
        </w:rPr>
        <w:t>Versión 1.0</w:t>
      </w:r>
    </w:p>
    <w:p w:rsidR="005D564B" w:rsidRPr="00ED53B6" w:rsidRDefault="005D564B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2E659C" w:rsidRPr="00ED53B6" w:rsidRDefault="002E659C">
      <w:pPr>
        <w:pStyle w:val="Textoindependiente"/>
        <w:rPr>
          <w:lang w:val="es-PE"/>
        </w:rPr>
      </w:pPr>
    </w:p>
    <w:p w:rsidR="005D564B" w:rsidRPr="002E659C" w:rsidRDefault="002E659C">
      <w:pPr>
        <w:pStyle w:val="Puesto"/>
        <w:rPr>
          <w:lang w:val="es-PE"/>
        </w:rPr>
      </w:pPr>
      <w:r w:rsidRPr="002E659C">
        <w:rPr>
          <w:lang w:val="es-PE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D564B"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5D564B" w:rsidRPr="002E659C" w:rsidRDefault="002E659C">
            <w:pPr>
              <w:pStyle w:val="Tabletext"/>
              <w:jc w:val="center"/>
              <w:rPr>
                <w:b/>
                <w:lang w:val="es-PE"/>
              </w:rPr>
            </w:pPr>
            <w:r w:rsidRPr="002E659C">
              <w:rPr>
                <w:b/>
                <w:lang w:val="es-PE"/>
              </w:rPr>
              <w:t>Autor</w:t>
            </w:r>
          </w:p>
        </w:tc>
      </w:tr>
      <w:tr w:rsidR="005D564B">
        <w:tc>
          <w:tcPr>
            <w:tcW w:w="230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01/09/2014</w:t>
            </w:r>
          </w:p>
        </w:tc>
        <w:tc>
          <w:tcPr>
            <w:tcW w:w="1152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1.0</w:t>
            </w:r>
          </w:p>
        </w:tc>
        <w:tc>
          <w:tcPr>
            <w:tcW w:w="3744" w:type="dxa"/>
          </w:tcPr>
          <w:p w:rsidR="005D564B" w:rsidRPr="002E659C" w:rsidRDefault="00ED53B6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Creación del documento</w:t>
            </w:r>
          </w:p>
        </w:tc>
        <w:tc>
          <w:tcPr>
            <w:tcW w:w="2304" w:type="dxa"/>
          </w:tcPr>
          <w:p w:rsidR="005D564B" w:rsidRPr="002E659C" w:rsidRDefault="00ED53B6" w:rsidP="002E659C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Milagros Cruz</w:t>
            </w: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  <w:tr w:rsidR="005D564B"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5D564B" w:rsidRPr="002E659C" w:rsidRDefault="005D564B">
            <w:pPr>
              <w:pStyle w:val="Tabletext"/>
              <w:rPr>
                <w:lang w:val="es-PE"/>
              </w:rPr>
            </w:pPr>
          </w:p>
        </w:tc>
      </w:tr>
    </w:tbl>
    <w:p w:rsidR="005D564B" w:rsidRDefault="005D564B">
      <w:pPr>
        <w:pStyle w:val="Textoindependiente"/>
      </w:pPr>
    </w:p>
    <w:p w:rsidR="005D564B" w:rsidRPr="00004E91" w:rsidRDefault="00C876D1">
      <w:pPr>
        <w:pStyle w:val="Puesto"/>
        <w:rPr>
          <w:lang w:val="es-PE"/>
        </w:rPr>
      </w:pPr>
      <w:r w:rsidRPr="00004E91">
        <w:rPr>
          <w:lang w:val="es-PE"/>
        </w:rPr>
        <w:br w:type="page"/>
      </w:r>
      <w:r w:rsidR="00004E91" w:rsidRPr="00004E91">
        <w:rPr>
          <w:lang w:val="es-PE"/>
        </w:rPr>
        <w:lastRenderedPageBreak/>
        <w:t>Tabla de Contenido</w:t>
      </w:r>
    </w:p>
    <w:p w:rsidR="00CD08D6" w:rsidRDefault="00C876D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fldChar w:fldCharType="begin"/>
      </w:r>
      <w:r w:rsidRPr="007436A0">
        <w:rPr>
          <w:lang w:val="es-PE"/>
        </w:rPr>
        <w:instrText xml:space="preserve"> TOC \o "1-3" </w:instrText>
      </w:r>
      <w:r>
        <w:fldChar w:fldCharType="separate"/>
      </w:r>
      <w:r w:rsidR="00CD08D6" w:rsidRPr="00AB6D15">
        <w:rPr>
          <w:noProof/>
          <w:lang w:val="es-PE"/>
        </w:rPr>
        <w:t>1.</w:t>
      </w:r>
      <w:r w:rsidR="00CD08D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CD08D6" w:rsidRPr="00AB6D15">
        <w:rPr>
          <w:noProof/>
          <w:lang w:val="es-PE"/>
        </w:rPr>
        <w:t>Introducción</w:t>
      </w:r>
      <w:r w:rsidR="00CD08D6">
        <w:rPr>
          <w:noProof/>
        </w:rPr>
        <w:tab/>
      </w:r>
      <w:r w:rsidR="00CD08D6">
        <w:rPr>
          <w:noProof/>
        </w:rPr>
        <w:fldChar w:fldCharType="begin"/>
      </w:r>
      <w:r w:rsidR="00CD08D6">
        <w:rPr>
          <w:noProof/>
        </w:rPr>
        <w:instrText xml:space="preserve"> PAGEREF _Toc398393619 \h </w:instrText>
      </w:r>
      <w:r w:rsidR="00CD08D6">
        <w:rPr>
          <w:noProof/>
        </w:rPr>
      </w:r>
      <w:r w:rsidR="00CD08D6">
        <w:rPr>
          <w:noProof/>
        </w:rPr>
        <w:fldChar w:fldCharType="separate"/>
      </w:r>
      <w:r w:rsidR="00CD08D6">
        <w:rPr>
          <w:noProof/>
        </w:rPr>
        <w:t>4</w:t>
      </w:r>
      <w:r w:rsidR="00CD08D6">
        <w:rPr>
          <w:noProof/>
        </w:rPr>
        <w:fldChar w:fldCharType="end"/>
      </w:r>
    </w:p>
    <w:p w:rsidR="00CD08D6" w:rsidRDefault="00CD08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6D15">
        <w:rPr>
          <w:noProof/>
          <w:lang w:val="es-P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B6D15">
        <w:rPr>
          <w:noProof/>
          <w:lang w:val="es-PE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_Toc398393620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08D6" w:rsidRDefault="00CD08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6D15">
        <w:rPr>
          <w:noProof/>
          <w:lang w:val="es-P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B6D15">
        <w:rPr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_Toc398393621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08D6" w:rsidRDefault="00CD08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6D15">
        <w:rPr>
          <w:noProof/>
          <w:lang w:val="es-P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B6D15">
        <w:rPr>
          <w:noProof/>
          <w:lang w:val="es-PE"/>
        </w:rPr>
        <w:t>Definiciones, Acrónimos, and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_Toc398393622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08D6" w:rsidRDefault="00CD08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6D15">
        <w:rPr>
          <w:noProof/>
          <w:lang w:val="es-PE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B6D15">
        <w:rPr>
          <w:noProof/>
          <w:lang w:val="es-PE"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_Toc398393623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08D6" w:rsidRDefault="00CD08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6D15">
        <w:rPr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B6D15">
        <w:rPr>
          <w:noProof/>
          <w:lang w:val="es-PE"/>
        </w:rPr>
        <w:t>Historia de Usuario: Servicio – Crear perfil en la cuenta de usuario</w:t>
      </w:r>
      <w:r w:rsidRPr="00CD08D6">
        <w:rPr>
          <w:noProof/>
          <w:lang w:val="es-PE"/>
        </w:rPr>
        <w:tab/>
      </w:r>
      <w:r>
        <w:rPr>
          <w:noProof/>
        </w:rPr>
        <w:fldChar w:fldCharType="begin"/>
      </w:r>
      <w:r w:rsidRPr="00CD08D6">
        <w:rPr>
          <w:noProof/>
          <w:lang w:val="es-PE"/>
        </w:rPr>
        <w:instrText xml:space="preserve"> PAGEREF _Toc398393624 \h </w:instrText>
      </w:r>
      <w:r>
        <w:rPr>
          <w:noProof/>
        </w:rPr>
      </w:r>
      <w:r>
        <w:rPr>
          <w:noProof/>
        </w:rPr>
        <w:fldChar w:fldCharType="separate"/>
      </w:r>
      <w:r w:rsidRPr="00CD08D6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CD08D6" w:rsidRDefault="00CD08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AB6D15">
        <w:rPr>
          <w:noProof/>
          <w:lang w:val="es-P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AB6D15">
        <w:rPr>
          <w:noProof/>
          <w:lang w:val="es-PE"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_Toc398393625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564B" w:rsidRPr="00004E91" w:rsidRDefault="00C876D1">
      <w:pPr>
        <w:pStyle w:val="Puesto"/>
        <w:rPr>
          <w:lang w:val="es-PE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388163497"/>
      <w:r w:rsidRPr="00004E91">
        <w:rPr>
          <w:lang w:val="es-PE"/>
        </w:rPr>
        <w:lastRenderedPageBreak/>
        <w:fldChar w:fldCharType="begin"/>
      </w:r>
      <w:r w:rsidRPr="00004E91">
        <w:rPr>
          <w:lang w:val="es-PE"/>
        </w:rPr>
        <w:instrText xml:space="preserve"> TITLE  \* MERGEFORMAT </w:instrText>
      </w:r>
      <w:r w:rsidRPr="00004E91">
        <w:rPr>
          <w:lang w:val="es-PE"/>
        </w:rPr>
        <w:fldChar w:fldCharType="separate"/>
      </w:r>
      <w:r w:rsidR="00004E91" w:rsidRPr="00004E91">
        <w:rPr>
          <w:lang w:val="es-PE"/>
        </w:rPr>
        <w:t>Historias de Usuario</w:t>
      </w:r>
      <w:r w:rsidRPr="00004E91">
        <w:rPr>
          <w:lang w:val="es-PE"/>
        </w:rPr>
        <w:fldChar w:fldCharType="end"/>
      </w:r>
    </w:p>
    <w:p w:rsidR="005D564B" w:rsidRPr="0021303B" w:rsidRDefault="00C876D1" w:rsidP="00F2720B">
      <w:pPr>
        <w:pStyle w:val="Ttulo1"/>
        <w:jc w:val="both"/>
        <w:rPr>
          <w:lang w:val="es-PE"/>
        </w:rPr>
      </w:pPr>
      <w:bookmarkStart w:id="1" w:name="_Toc456598586"/>
      <w:bookmarkStart w:id="2" w:name="_Toc456600917"/>
      <w:bookmarkStart w:id="3" w:name="_Toc398393619"/>
      <w:bookmarkStart w:id="4" w:name="_Toc430442349"/>
      <w:bookmarkStart w:id="5" w:name="_Toc423410238"/>
      <w:bookmarkStart w:id="6" w:name="_Toc425054504"/>
      <w:bookmarkEnd w:id="0"/>
      <w:r w:rsidRPr="0021303B">
        <w:rPr>
          <w:lang w:val="es-PE"/>
        </w:rPr>
        <w:t>Intro</w:t>
      </w:r>
      <w:bookmarkEnd w:id="1"/>
      <w:bookmarkEnd w:id="2"/>
      <w:r w:rsidR="0021303B" w:rsidRPr="0021303B">
        <w:rPr>
          <w:lang w:val="es-PE"/>
        </w:rPr>
        <w:t>ducción</w:t>
      </w:r>
      <w:bookmarkEnd w:id="3"/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7" w:name="_Toc398393620"/>
      <w:r w:rsidRPr="0021303B">
        <w:rPr>
          <w:lang w:val="es-PE"/>
        </w:rPr>
        <w:t>Objetivos</w:t>
      </w:r>
      <w:bookmarkEnd w:id="7"/>
    </w:p>
    <w:p w:rsidR="005D564B" w:rsidRPr="00ED53B6" w:rsidRDefault="00ED53B6" w:rsidP="00ED53B6">
      <w:pPr>
        <w:pStyle w:val="InfoBlue"/>
      </w:pPr>
      <w:r>
        <w:t>Informar al desarrollador sobre la funcionalidad a desarrollar con el fin de evitar errores e incumplimiento de lo requerido por el cliente</w:t>
      </w:r>
    </w:p>
    <w:p w:rsidR="005D564B" w:rsidRPr="0021303B" w:rsidRDefault="0021303B" w:rsidP="00F2720B">
      <w:pPr>
        <w:pStyle w:val="Ttulo2"/>
        <w:jc w:val="both"/>
        <w:rPr>
          <w:lang w:val="es-PE"/>
        </w:rPr>
      </w:pPr>
      <w:bookmarkStart w:id="8" w:name="_Toc398393621"/>
      <w:r w:rsidRPr="0021303B">
        <w:rPr>
          <w:lang w:val="es-PE"/>
        </w:rPr>
        <w:t>Alcance</w:t>
      </w:r>
      <w:bookmarkEnd w:id="8"/>
    </w:p>
    <w:p w:rsidR="005D564B" w:rsidRPr="0021303B" w:rsidRDefault="00ED53B6" w:rsidP="00ED53B6">
      <w:pPr>
        <w:pStyle w:val="InfoBlue"/>
      </w:pPr>
      <w:r>
        <w:t>Este documento muestra una historia de usuario del Sprint 1</w:t>
      </w:r>
      <w:r w:rsidR="00E772BB">
        <w:t xml:space="preserve"> del proyecto Desarrollo de aplicaciones con Smart TV</w:t>
      </w:r>
    </w:p>
    <w:p w:rsidR="005D564B" w:rsidRPr="00CA16BD" w:rsidRDefault="00C876D1" w:rsidP="00F2720B">
      <w:pPr>
        <w:pStyle w:val="Ttulo2"/>
        <w:jc w:val="both"/>
        <w:rPr>
          <w:lang w:val="es-PE"/>
        </w:rPr>
      </w:pPr>
      <w:bookmarkStart w:id="9" w:name="_Toc456598589"/>
      <w:bookmarkStart w:id="10" w:name="_Toc456600920"/>
      <w:bookmarkStart w:id="11" w:name="_Toc398393622"/>
      <w:r w:rsidRPr="00CA16BD">
        <w:rPr>
          <w:lang w:val="es-PE"/>
        </w:rPr>
        <w:t>Def</w:t>
      </w:r>
      <w:r w:rsidR="00CA16BD" w:rsidRPr="00CA16BD">
        <w:rPr>
          <w:lang w:val="es-PE"/>
        </w:rPr>
        <w:t>iniciones, Acrónimos</w:t>
      </w:r>
      <w:r w:rsidRPr="00CA16BD">
        <w:rPr>
          <w:lang w:val="es-PE"/>
        </w:rPr>
        <w:t>, and Ab</w:t>
      </w:r>
      <w:bookmarkEnd w:id="9"/>
      <w:bookmarkEnd w:id="10"/>
      <w:r w:rsidR="00CA16BD" w:rsidRPr="00CA16BD">
        <w:rPr>
          <w:lang w:val="es-PE"/>
        </w:rPr>
        <w:t>reviaturas</w:t>
      </w:r>
      <w:bookmarkEnd w:id="11"/>
    </w:p>
    <w:p w:rsidR="00ED53B6" w:rsidRDefault="00ED53B6" w:rsidP="00ED53B6">
      <w:pPr>
        <w:pStyle w:val="InfoBlue"/>
      </w:pPr>
      <w:r>
        <w:t xml:space="preserve">JSON: </w:t>
      </w:r>
      <w:r w:rsidR="00842B19">
        <w:t>JavaScript</w:t>
      </w:r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</w:p>
    <w:p w:rsidR="00ED53B6" w:rsidRPr="00ED53B6" w:rsidRDefault="00ED53B6" w:rsidP="00ED53B6">
      <w:pPr>
        <w:pStyle w:val="Textoindependiente"/>
        <w:rPr>
          <w:lang w:val="es-PE"/>
        </w:rPr>
      </w:pPr>
      <w:r>
        <w:rPr>
          <w:lang w:val="es-PE"/>
        </w:rPr>
        <w:t xml:space="preserve">WCF: Windows </w:t>
      </w:r>
      <w:proofErr w:type="spellStart"/>
      <w:r>
        <w:rPr>
          <w:lang w:val="es-PE"/>
        </w:rPr>
        <w:t>Communication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Foundation</w:t>
      </w:r>
      <w:proofErr w:type="spellEnd"/>
    </w:p>
    <w:p w:rsidR="005D564B" w:rsidRPr="00CA16BD" w:rsidRDefault="00CA16BD" w:rsidP="00F2720B">
      <w:pPr>
        <w:pStyle w:val="Ttulo2"/>
        <w:jc w:val="both"/>
        <w:rPr>
          <w:lang w:val="es-PE"/>
        </w:rPr>
      </w:pPr>
      <w:bookmarkStart w:id="12" w:name="_Toc398393623"/>
      <w:r w:rsidRPr="00CA16BD">
        <w:rPr>
          <w:lang w:val="es-PE"/>
        </w:rPr>
        <w:t>Resumen</w:t>
      </w:r>
      <w:bookmarkEnd w:id="12"/>
    </w:p>
    <w:p w:rsidR="00E772BB" w:rsidRPr="00E772BB" w:rsidRDefault="00ED53B6" w:rsidP="00E772BB">
      <w:pPr>
        <w:pStyle w:val="InfoBlue"/>
      </w:pPr>
      <w:r>
        <w:t>Se mostrará en detalle qué debe contener la historia de usuario</w:t>
      </w:r>
    </w:p>
    <w:p w:rsidR="005D564B" w:rsidRPr="00CA16BD" w:rsidRDefault="006A2ED4" w:rsidP="00F2720B">
      <w:pPr>
        <w:pStyle w:val="Ttulo1"/>
        <w:jc w:val="both"/>
        <w:rPr>
          <w:lang w:val="es-PE"/>
        </w:rPr>
      </w:pPr>
      <w:bookmarkStart w:id="13" w:name="_Toc398393624"/>
      <w:bookmarkEnd w:id="4"/>
      <w:r w:rsidRPr="00CA16BD">
        <w:rPr>
          <w:lang w:val="es-PE"/>
        </w:rPr>
        <w:t>Historia de Usuario</w:t>
      </w:r>
      <w:r w:rsidR="00D03294">
        <w:rPr>
          <w:lang w:val="es-PE"/>
        </w:rPr>
        <w:t xml:space="preserve">: </w:t>
      </w:r>
      <w:r w:rsidR="00ED53B6">
        <w:rPr>
          <w:lang w:val="es-PE"/>
        </w:rPr>
        <w:t xml:space="preserve">Servicio </w:t>
      </w:r>
      <w:r w:rsidR="00E772BB">
        <w:rPr>
          <w:lang w:val="es-PE"/>
        </w:rPr>
        <w:t>–</w:t>
      </w:r>
      <w:r w:rsidR="00ED53B6">
        <w:rPr>
          <w:lang w:val="es-PE"/>
        </w:rPr>
        <w:t xml:space="preserve"> </w:t>
      </w:r>
      <w:r w:rsidR="00A837BB">
        <w:rPr>
          <w:lang w:val="es-PE"/>
        </w:rPr>
        <w:t>Crear perfil en la cuenta de usuario</w:t>
      </w:r>
      <w:bookmarkEnd w:id="13"/>
    </w:p>
    <w:p w:rsidR="005D564B" w:rsidRPr="00D462CF" w:rsidRDefault="00D462CF" w:rsidP="00F2720B">
      <w:pPr>
        <w:pStyle w:val="Ttulo2"/>
        <w:jc w:val="both"/>
        <w:rPr>
          <w:lang w:val="es-PE"/>
        </w:rPr>
      </w:pPr>
      <w:bookmarkStart w:id="14" w:name="_Toc398393625"/>
      <w:bookmarkEnd w:id="5"/>
      <w:bookmarkEnd w:id="6"/>
      <w:r w:rsidRPr="00D462CF">
        <w:rPr>
          <w:lang w:val="es-PE"/>
        </w:rPr>
        <w:t>Contenido</w:t>
      </w:r>
      <w:bookmarkEnd w:id="14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625"/>
        <w:gridCol w:w="13"/>
        <w:gridCol w:w="4212"/>
      </w:tblGrid>
      <w:tr w:rsidR="00F2720B" w:rsidTr="00F2720B">
        <w:trPr>
          <w:trHeight w:val="570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F2720B" w:rsidRDefault="00F2720B">
            <w:pPr>
              <w:pStyle w:val="Encabezado"/>
              <w:ind w:left="142"/>
              <w:jc w:val="right"/>
              <w:rPr>
                <w:b/>
                <w:color w:val="FFFFFF"/>
                <w:sz w:val="28"/>
                <w:szCs w:val="28"/>
                <w:lang w:val="es-PE"/>
              </w:rPr>
            </w:pPr>
            <w:r>
              <w:rPr>
                <w:b/>
                <w:color w:val="FFFFFF"/>
                <w:sz w:val="28"/>
                <w:szCs w:val="28"/>
                <w:lang w:val="es-PE"/>
              </w:rPr>
              <w:t>Historia de Usuario</w:t>
            </w:r>
          </w:p>
        </w:tc>
      </w:tr>
      <w:tr w:rsidR="00F2720B" w:rsidRPr="00ED53B6" w:rsidTr="00F2720B">
        <w:trPr>
          <w:trHeight w:val="56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D53B6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Número: </w:t>
            </w:r>
            <w:r w:rsidR="0033605A">
              <w:rPr>
                <w:lang w:val="es-PE"/>
              </w:rPr>
              <w:t>US02</w:t>
            </w:r>
          </w:p>
        </w:tc>
        <w:tc>
          <w:tcPr>
            <w:tcW w:w="5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E772B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Usuario: </w:t>
            </w:r>
            <w:r w:rsidR="00E772BB">
              <w:rPr>
                <w:lang w:val="es-PE"/>
              </w:rPr>
              <w:t>Jugador</w:t>
            </w:r>
            <w:r w:rsidRPr="00ED53B6">
              <w:rPr>
                <w:lang w:val="es-PE" w:eastAsia="es-PE"/>
              </w:rPr>
              <w:t xml:space="preserve"> </w:t>
            </w:r>
          </w:p>
        </w:tc>
      </w:tr>
      <w:tr w:rsidR="00F2720B" w:rsidRPr="00DE1190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33605A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Nombre de historia: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Pr="00ED53B6">
              <w:rPr>
                <w:b/>
                <w:lang w:val="es-PE" w:eastAsia="es-PE"/>
              </w:rPr>
              <w:t xml:space="preserve"> </w:t>
            </w:r>
            <w:r w:rsidR="00ED53B6" w:rsidRPr="00ED53B6">
              <w:rPr>
                <w:lang w:val="es-PE" w:eastAsia="es-PE"/>
              </w:rPr>
              <w:t>Servicio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="00E772BB">
              <w:rPr>
                <w:b/>
                <w:lang w:val="es-PE" w:eastAsia="es-PE"/>
              </w:rPr>
              <w:t>–</w:t>
            </w:r>
            <w:r w:rsidR="00ED53B6">
              <w:rPr>
                <w:b/>
                <w:lang w:val="es-PE" w:eastAsia="es-PE"/>
              </w:rPr>
              <w:t xml:space="preserve"> </w:t>
            </w:r>
            <w:r w:rsidR="0033605A">
              <w:rPr>
                <w:lang w:val="es-PE"/>
              </w:rPr>
              <w:t>Crear perfil</w:t>
            </w:r>
            <w:r w:rsidR="00A837BB">
              <w:rPr>
                <w:lang w:val="es-PE"/>
              </w:rPr>
              <w:t xml:space="preserve"> en la cuenta de usuario</w:t>
            </w:r>
          </w:p>
        </w:tc>
      </w:tr>
      <w:tr w:rsidR="00F2720B" w:rsidRPr="00ED53B6" w:rsidTr="00F2720B">
        <w:trPr>
          <w:trHeight w:val="567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Prioridad  en negocio:  </w:t>
            </w:r>
          </w:p>
          <w:p w:rsidR="00F2720B" w:rsidRPr="00ED53B6" w:rsidRDefault="00E772BB" w:rsidP="00ED53B6">
            <w:pPr>
              <w:rPr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Media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Riesgo en desarrollo: </w:t>
            </w:r>
          </w:p>
          <w:p w:rsidR="00F2720B" w:rsidRPr="00ED53B6" w:rsidRDefault="00E772B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lang w:val="es-PE"/>
              </w:rPr>
              <w:t>Baja</w:t>
            </w:r>
          </w:p>
        </w:tc>
      </w:tr>
      <w:tr w:rsidR="00F2720B" w:rsidTr="00F2720B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Puntos estimados:</w:t>
            </w:r>
          </w:p>
          <w:p w:rsidR="00F2720B" w:rsidRPr="00ED53B6" w:rsidRDefault="00F2720B" w:rsidP="00ED53B6">
            <w:pPr>
              <w:rPr>
                <w:sz w:val="24"/>
                <w:szCs w:val="24"/>
                <w:lang w:val="es-PE" w:eastAsia="es-PE"/>
              </w:rPr>
            </w:pPr>
            <w:r w:rsidRPr="00ED53B6">
              <w:rPr>
                <w:lang w:val="es-PE"/>
              </w:rPr>
              <w:t xml:space="preserve"> </w:t>
            </w:r>
            <w:r w:rsidR="002627E9">
              <w:rPr>
                <w:lang w:val="es-PE"/>
              </w:rPr>
              <w:t>4.5</w:t>
            </w:r>
          </w:p>
        </w:tc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ED53B6" w:rsidTr="00F2720B">
        <w:trPr>
          <w:trHeight w:val="567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 w:rsidP="002627E9">
            <w:pPr>
              <w:rPr>
                <w:b/>
                <w:sz w:val="24"/>
                <w:szCs w:val="24"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 xml:space="preserve">Programador responsable: </w:t>
            </w:r>
            <w:r w:rsidR="002627E9">
              <w:rPr>
                <w:lang w:val="es-PE"/>
              </w:rPr>
              <w:t xml:space="preserve">Daniel </w:t>
            </w:r>
            <w:proofErr w:type="spellStart"/>
            <w:r w:rsidR="002627E9">
              <w:rPr>
                <w:lang w:val="es-PE"/>
              </w:rPr>
              <w:t>Moreano</w:t>
            </w:r>
            <w:proofErr w:type="spellEnd"/>
          </w:p>
        </w:tc>
      </w:tr>
      <w:tr w:rsidR="00F2720B" w:rsidRPr="00DE1190" w:rsidTr="00F2720B">
        <w:trPr>
          <w:trHeight w:val="1025"/>
        </w:trPr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lang w:val="es-PE" w:eastAsia="es-PE"/>
              </w:rPr>
            </w:pPr>
            <w:r w:rsidRPr="00ED53B6">
              <w:rPr>
                <w:b/>
                <w:lang w:val="es-PE" w:eastAsia="es-PE"/>
              </w:rPr>
              <w:t>Descripción:</w:t>
            </w:r>
          </w:p>
          <w:p w:rsidR="00AE0146" w:rsidRPr="00ED53B6" w:rsidRDefault="00E772BB" w:rsidP="00E772BB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Como usuario deseo </w:t>
            </w:r>
            <w:r w:rsidR="0033605A">
              <w:rPr>
                <w:lang w:val="es-PE"/>
              </w:rPr>
              <w:t>poder crear perfiles en mi cuenta para que puedan jugar todos los miembros de mi familia</w:t>
            </w: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</w:tc>
      </w:tr>
      <w:tr w:rsidR="00F2720B" w:rsidRPr="00DE1190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0B" w:rsidRPr="00842B19" w:rsidRDefault="00F2720B">
            <w:pPr>
              <w:rPr>
                <w:b/>
                <w:sz w:val="24"/>
                <w:szCs w:val="24"/>
                <w:lang w:val="es-PE" w:eastAsia="es-PE"/>
              </w:rPr>
            </w:pPr>
          </w:p>
          <w:p w:rsidR="00F2720B" w:rsidRDefault="00F2720B">
            <w:pPr>
              <w:rPr>
                <w:b/>
                <w:lang w:val="es-PE" w:eastAsia="es-PE"/>
              </w:rPr>
            </w:pPr>
            <w:r w:rsidRPr="00842B19">
              <w:rPr>
                <w:b/>
                <w:lang w:val="es-PE" w:eastAsia="es-PE"/>
              </w:rPr>
              <w:t>Observaciones:</w:t>
            </w:r>
          </w:p>
          <w:p w:rsidR="00951088" w:rsidRPr="00951088" w:rsidRDefault="00951088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 xml:space="preserve">La mecánica de los perfiles es muy similar a la que tiene </w:t>
            </w:r>
            <w:proofErr w:type="spellStart"/>
            <w:r>
              <w:rPr>
                <w:lang w:val="es-PE" w:eastAsia="es-PE"/>
              </w:rPr>
              <w:t>Netflix</w:t>
            </w:r>
            <w:proofErr w:type="spellEnd"/>
          </w:p>
          <w:p w:rsidR="006F65CE" w:rsidRDefault="002B717E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 xml:space="preserve">Los datos deben ser enviados desde una web en </w:t>
            </w:r>
            <w:proofErr w:type="spellStart"/>
            <w:r>
              <w:rPr>
                <w:lang w:val="es-PE" w:eastAsia="es-PE"/>
              </w:rPr>
              <w:t>html</w:t>
            </w:r>
            <w:proofErr w:type="spellEnd"/>
            <w:r>
              <w:rPr>
                <w:lang w:val="es-PE" w:eastAsia="es-PE"/>
              </w:rPr>
              <w:t xml:space="preserve"> y </w:t>
            </w:r>
            <w:proofErr w:type="spellStart"/>
            <w:r>
              <w:rPr>
                <w:lang w:val="es-PE" w:eastAsia="es-PE"/>
              </w:rPr>
              <w:t>javascript</w:t>
            </w:r>
            <w:proofErr w:type="spellEnd"/>
          </w:p>
          <w:p w:rsidR="0033605A" w:rsidRDefault="0033605A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El nombre del perfil no se puede repetir entre los demás perfiles que tiene la cuenta del usuario</w:t>
            </w:r>
          </w:p>
          <w:p w:rsidR="00FF5E4A" w:rsidRDefault="006F65CE" w:rsidP="00191C7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El año de nacimiento no debe ser m</w:t>
            </w:r>
            <w:r w:rsidR="00FF5E4A">
              <w:rPr>
                <w:lang w:val="es-PE" w:eastAsia="es-PE"/>
              </w:rPr>
              <w:t>ayor a 2010</w:t>
            </w:r>
          </w:p>
          <w:p w:rsidR="00191C7F" w:rsidRDefault="0033605A" w:rsidP="00191C7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El avatar será una dirección web de una imagen (más adelante se implementará la US respectiva)</w:t>
            </w:r>
          </w:p>
          <w:p w:rsidR="00093A5D" w:rsidRDefault="00093A5D" w:rsidP="00191C7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Solo se podrán crear hasta 5 perfiles por usuario</w:t>
            </w:r>
          </w:p>
          <w:p w:rsidR="00093A5D" w:rsidRDefault="00093A5D" w:rsidP="00191C7F">
            <w:pPr>
              <w:rPr>
                <w:lang w:val="es-PE" w:eastAsia="es-PE"/>
              </w:rPr>
            </w:pPr>
            <w:r>
              <w:rPr>
                <w:lang w:val="es-PE" w:eastAsia="es-PE"/>
              </w:rPr>
              <w:t>Si el usuario no tiene perfiles creados, cuando quiera crear uno se le mostrará la fecha de nacimiento y nombre que registró</w:t>
            </w:r>
            <w:r w:rsidR="00A837BB">
              <w:rPr>
                <w:lang w:val="es-PE" w:eastAsia="es-PE"/>
              </w:rPr>
              <w:t xml:space="preserve"> </w:t>
            </w:r>
            <w:proofErr w:type="spellStart"/>
            <w:r w:rsidR="00A837BB">
              <w:rPr>
                <w:lang w:val="es-PE" w:eastAsia="es-PE"/>
              </w:rPr>
              <w:t>seteados</w:t>
            </w:r>
            <w:proofErr w:type="spellEnd"/>
            <w:r w:rsidR="00A837BB">
              <w:rPr>
                <w:lang w:val="es-PE" w:eastAsia="es-PE"/>
              </w:rPr>
              <w:t xml:space="preserve"> por default</w:t>
            </w:r>
          </w:p>
          <w:p w:rsidR="00DE1190" w:rsidRPr="00ED53B6" w:rsidRDefault="00DE1190" w:rsidP="00191C7F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lang w:val="es-PE" w:eastAsia="es-PE"/>
              </w:rPr>
              <w:t xml:space="preserve">Se </w:t>
            </w:r>
            <w:proofErr w:type="spellStart"/>
            <w:r>
              <w:rPr>
                <w:lang w:val="es-PE" w:eastAsia="es-PE"/>
              </w:rPr>
              <w:t>seteará</w:t>
            </w:r>
            <w:proofErr w:type="spellEnd"/>
            <w:r>
              <w:rPr>
                <w:lang w:val="es-PE" w:eastAsia="es-PE"/>
              </w:rPr>
              <w:t xml:space="preserve"> el valor de puntos en cero y el nivel en 1 para el nuevo perfil</w:t>
            </w:r>
            <w:bookmarkStart w:id="15" w:name="_GoBack"/>
            <w:bookmarkEnd w:id="15"/>
          </w:p>
        </w:tc>
      </w:tr>
      <w:tr w:rsidR="00F2720B" w:rsidRPr="00DE1190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Pr="00ED53B6" w:rsidRDefault="00F2720B">
            <w:pPr>
              <w:rPr>
                <w:b/>
                <w:lang w:val="es-PE" w:eastAsia="es-PE"/>
              </w:rPr>
            </w:pPr>
          </w:p>
          <w:p w:rsidR="00A03F3E" w:rsidRDefault="00A03F3E">
            <w:pPr>
              <w:rPr>
                <w:b/>
                <w:lang w:val="es-PE" w:eastAsia="es-PE"/>
              </w:rPr>
            </w:pPr>
          </w:p>
          <w:p w:rsidR="00F2720B" w:rsidRPr="00ED53B6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proofErr w:type="spellStart"/>
            <w:r w:rsidRPr="00ED53B6">
              <w:rPr>
                <w:b/>
                <w:lang w:val="es-PE" w:eastAsia="es-PE"/>
              </w:rPr>
              <w:t>Mockup</w:t>
            </w:r>
            <w:proofErr w:type="spellEnd"/>
            <w:r w:rsidRPr="00ED53B6">
              <w:rPr>
                <w:b/>
                <w:lang w:val="es-PE" w:eastAsia="es-PE"/>
              </w:rPr>
              <w:t>:</w:t>
            </w:r>
          </w:p>
          <w:p w:rsidR="00F2720B" w:rsidRDefault="00F2720B" w:rsidP="00A03F3E">
            <w:pPr>
              <w:rPr>
                <w:i/>
                <w:lang w:val="es-PE"/>
              </w:rPr>
            </w:pPr>
          </w:p>
          <w:p w:rsidR="00A03F3E" w:rsidRDefault="00A03F3E" w:rsidP="006F65CE">
            <w:pPr>
              <w:jc w:val="center"/>
              <w:rPr>
                <w:i/>
                <w:lang w:val="es-PE"/>
              </w:rPr>
            </w:pPr>
          </w:p>
          <w:p w:rsidR="00A03F3E" w:rsidRDefault="00951088" w:rsidP="006F65CE">
            <w:pPr>
              <w:jc w:val="center"/>
              <w:rPr>
                <w:i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276AFABC" wp14:editId="72EE3EF1">
                  <wp:extent cx="3352800" cy="218023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364609" cy="2187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03F3E" w:rsidRDefault="00A03F3E" w:rsidP="00A03F3E">
            <w:pPr>
              <w:rPr>
                <w:i/>
                <w:lang w:val="es-PE"/>
              </w:rPr>
            </w:pPr>
          </w:p>
          <w:p w:rsidR="009F79DB" w:rsidRDefault="009F79DB" w:rsidP="009F79DB">
            <w:pPr>
              <w:jc w:val="center"/>
              <w:rPr>
                <w:i/>
                <w:lang w:val="es-PE"/>
              </w:rPr>
            </w:pPr>
            <w:r>
              <w:rPr>
                <w:i/>
                <w:lang w:val="es-PE"/>
              </w:rPr>
              <w:t>Web simple para probar el servicio</w:t>
            </w:r>
          </w:p>
          <w:p w:rsidR="00A03F3E" w:rsidRPr="00ED53B6" w:rsidRDefault="00A03F3E" w:rsidP="00A03F3E">
            <w:pPr>
              <w:rPr>
                <w:i/>
                <w:sz w:val="24"/>
                <w:szCs w:val="24"/>
                <w:lang w:val="es-PE" w:eastAsia="es-PE"/>
              </w:rPr>
            </w:pPr>
          </w:p>
        </w:tc>
      </w:tr>
      <w:tr w:rsidR="00F2720B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Criterios de Aceptación:</w:t>
            </w:r>
          </w:p>
        </w:tc>
      </w:tr>
      <w:tr w:rsidR="00F2720B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Cuando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F2720B">
            <w:pPr>
              <w:rPr>
                <w:b/>
                <w:sz w:val="24"/>
                <w:szCs w:val="24"/>
                <w:lang w:val="es-PE" w:eastAsia="es-PE"/>
              </w:rPr>
            </w:pPr>
            <w:r>
              <w:rPr>
                <w:b/>
                <w:lang w:val="es-PE" w:eastAsia="es-PE"/>
              </w:rPr>
              <w:t>Espero</w:t>
            </w:r>
          </w:p>
        </w:tc>
      </w:tr>
      <w:tr w:rsidR="00F2720B" w:rsidRPr="00DE1190" w:rsidTr="00F2720B">
        <w:tc>
          <w:tcPr>
            <w:tcW w:w="4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720B" w:rsidRDefault="00312D3A" w:rsidP="00951088">
            <w:pPr>
              <w:jc w:val="both"/>
              <w:rPr>
                <w:b/>
                <w:i/>
                <w:lang w:val="es-PE" w:eastAsia="es-PE"/>
              </w:rPr>
            </w:pPr>
            <w:r w:rsidRPr="00AE0146">
              <w:rPr>
                <w:lang w:val="es-PE"/>
              </w:rPr>
              <w:t xml:space="preserve">1. </w:t>
            </w:r>
            <w:r w:rsidR="006F65CE">
              <w:rPr>
                <w:lang w:val="es-PE"/>
              </w:rPr>
              <w:t>El jugador llena los datos solicitados</w:t>
            </w:r>
            <w:r w:rsidR="00951088">
              <w:rPr>
                <w:lang w:val="es-PE"/>
              </w:rPr>
              <w:t xml:space="preserve"> para el perfil</w:t>
            </w:r>
            <w:r w:rsidR="006F65CE">
              <w:rPr>
                <w:lang w:val="es-PE"/>
              </w:rPr>
              <w:t xml:space="preserve"> en el formulario </w:t>
            </w:r>
            <w:proofErr w:type="spellStart"/>
            <w:r w:rsidR="006F65CE">
              <w:rPr>
                <w:lang w:val="es-PE"/>
              </w:rPr>
              <w:t>html</w:t>
            </w:r>
            <w:proofErr w:type="spellEnd"/>
            <w:r w:rsidR="006F65CE">
              <w:rPr>
                <w:lang w:val="es-PE"/>
              </w:rPr>
              <w:t xml:space="preserve"> y al finalizar presiona el botón </w:t>
            </w:r>
            <w:r w:rsidR="00951088">
              <w:rPr>
                <w:lang w:val="es-PE"/>
              </w:rPr>
              <w:t>Crear perfil</w:t>
            </w:r>
          </w:p>
        </w:tc>
        <w:tc>
          <w:tcPr>
            <w:tcW w:w="4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EBD" w:rsidRPr="00A41EBD" w:rsidRDefault="006F65CE" w:rsidP="006F65CE">
            <w:pPr>
              <w:rPr>
                <w:lang w:val="es-PE"/>
              </w:rPr>
            </w:pPr>
            <w:r>
              <w:rPr>
                <w:lang w:val="es-PE"/>
              </w:rPr>
              <w:t>2. Los datos mediante el servicio son almacenados en la base de datos</w:t>
            </w:r>
          </w:p>
        </w:tc>
      </w:tr>
      <w:tr w:rsidR="00F2720B" w:rsidRPr="00DE1190" w:rsidTr="00F2720B">
        <w:tc>
          <w:tcPr>
            <w:tcW w:w="8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B19" w:rsidRDefault="00F2720B" w:rsidP="00842B19">
            <w:pPr>
              <w:rPr>
                <w:b/>
                <w:lang w:val="es-PE" w:eastAsia="es-PE"/>
              </w:rPr>
            </w:pPr>
            <w:r>
              <w:rPr>
                <w:b/>
                <w:lang w:val="es-PE" w:eastAsia="es-PE"/>
              </w:rPr>
              <w:t>Test de Aceptación:</w:t>
            </w:r>
          </w:p>
          <w:p w:rsidR="00842B19" w:rsidRDefault="006F65CE" w:rsidP="00842B19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 xml:space="preserve">Si el </w:t>
            </w:r>
            <w:r w:rsidR="00951088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perfil tiene el mismo nombre que otro perfil en la cuenta del usuario se le mostrará el mensaje: “El nombre de perfil ya existe”</w:t>
            </w:r>
          </w:p>
          <w:p w:rsidR="00FF5E4A" w:rsidRDefault="00FF5E4A" w:rsidP="00FF5E4A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Si el usuario ingresó una edad inválida se le mostrará una alerta: “Tienes que tener de 4 años a más para poder jugar”</w:t>
            </w:r>
          </w:p>
          <w:p w:rsidR="00FF5E4A" w:rsidRDefault="00FF5E4A" w:rsidP="00FF5E4A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 xml:space="preserve">El nombre </w:t>
            </w:r>
            <w:r w:rsidR="00951088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del perfil no debe tener más de 50 caracteres</w:t>
            </w:r>
          </w:p>
          <w:p w:rsidR="00093A5D" w:rsidRDefault="00951088" w:rsidP="00093A5D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El avatar será la URL</w:t>
            </w:r>
            <w:r w:rsidR="00093A5D"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 xml:space="preserve"> de una imagen de internet</w:t>
            </w:r>
          </w:p>
          <w:p w:rsidR="00093A5D" w:rsidRDefault="00093A5D" w:rsidP="00093A5D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Si el usuario asociado ya tiene 5 perfiles, se le debe mostrar el siguiente mensaje: “Error al crear el perfil. Un usuario solo puede tener hasta 5 perfiles asociados”</w:t>
            </w:r>
          </w:p>
          <w:p w:rsidR="00A837BB" w:rsidRPr="00093A5D" w:rsidRDefault="00A837BB" w:rsidP="00093A5D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s-PE"/>
              </w:rPr>
              <w:t>Cuando el usuario no tiene perfiles creados y quiera crear uno por primera vez, los datos de la pantalla serán los mismos que ingresó cuando se registró (nombre y fecha de nacimiento)</w:t>
            </w:r>
          </w:p>
        </w:tc>
      </w:tr>
    </w:tbl>
    <w:p w:rsidR="00F2720B" w:rsidRPr="00F2720B" w:rsidRDefault="00F2720B" w:rsidP="00F2720B">
      <w:pPr>
        <w:pStyle w:val="Textoindependiente"/>
        <w:rPr>
          <w:lang w:val="es-PE"/>
        </w:rPr>
      </w:pPr>
    </w:p>
    <w:sectPr w:rsidR="00F2720B" w:rsidRPr="00F2720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9DC" w:rsidRDefault="008979DC">
      <w:pPr>
        <w:spacing w:line="240" w:lineRule="auto"/>
      </w:pPr>
      <w:r>
        <w:separator/>
      </w:r>
    </w:p>
  </w:endnote>
  <w:endnote w:type="continuationSeparator" w:id="0">
    <w:p w:rsidR="008979DC" w:rsidRDefault="00897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D56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center"/>
          </w:pPr>
          <w:r>
            <w:sym w:font="Symbol" w:char="F0D3"/>
          </w:r>
          <w:fldSimple w:instr=" DOCPROPERTY &quot;Company&quot;  \* MERGEFORMAT ">
            <w:r w:rsidR="007154B2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E1190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564B" w:rsidRDefault="00C876D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E1190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E1190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5D564B" w:rsidRDefault="005D56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9DC" w:rsidRDefault="008979DC">
      <w:pPr>
        <w:spacing w:line="240" w:lineRule="auto"/>
      </w:pPr>
      <w:r>
        <w:separator/>
      </w:r>
    </w:p>
  </w:footnote>
  <w:footnote w:type="continuationSeparator" w:id="0">
    <w:p w:rsidR="008979DC" w:rsidRDefault="008979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564B">
      <w:tc>
        <w:tcPr>
          <w:tcW w:w="6379" w:type="dxa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fldChar w:fldCharType="begin"/>
          </w:r>
          <w:r>
            <w:rPr>
              <w:lang w:val="es-PE"/>
            </w:rPr>
            <w:instrText xml:space="preserve"> SUBJECT  "Desarrollo de aplicaciones con Smart TV"  \* MERGEFORMAT </w:instrText>
          </w:r>
          <w:r>
            <w:rPr>
              <w:lang w:val="es-PE"/>
            </w:rPr>
            <w:fldChar w:fldCharType="separate"/>
          </w:r>
          <w:r>
            <w:rPr>
              <w:lang w:val="es-PE"/>
            </w:rPr>
            <w:t>Desarrollo de aplicaciones con Smart TV</w:t>
          </w:r>
          <w:r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pPr>
            <w:tabs>
              <w:tab w:val="left" w:pos="1135"/>
            </w:tabs>
            <w:spacing w:before="40"/>
            <w:ind w:right="68"/>
          </w:pPr>
          <w:r w:rsidRPr="00ED53B6">
            <w:rPr>
              <w:lang w:val="es-PE"/>
            </w:rPr>
            <w:t xml:space="preserve">  </w:t>
          </w:r>
          <w:r w:rsidR="00ED53B6">
            <w:t>Version:           1.0</w:t>
          </w:r>
        </w:p>
      </w:tc>
    </w:tr>
    <w:tr w:rsidR="005D564B">
      <w:tc>
        <w:tcPr>
          <w:tcW w:w="6379" w:type="dxa"/>
        </w:tcPr>
        <w:p w:rsidR="005D564B" w:rsidRPr="002E659C" w:rsidRDefault="00C876D1" w:rsidP="002E659C">
          <w:pPr>
            <w:rPr>
              <w:lang w:val="es-PE"/>
            </w:rPr>
          </w:pPr>
          <w:r w:rsidRPr="002E659C">
            <w:rPr>
              <w:lang w:val="es-PE"/>
            </w:rPr>
            <w:fldChar w:fldCharType="begin"/>
          </w:r>
          <w:r w:rsidRPr="002E659C">
            <w:rPr>
              <w:lang w:val="es-PE"/>
            </w:rPr>
            <w:instrText xml:space="preserve"> TITLE  \* MERGEFORMAT </w:instrText>
          </w:r>
          <w:r w:rsidRPr="002E659C">
            <w:rPr>
              <w:lang w:val="es-PE"/>
            </w:rPr>
            <w:fldChar w:fldCharType="separate"/>
          </w:r>
          <w:r w:rsidR="002E659C" w:rsidRPr="002E659C">
            <w:rPr>
              <w:lang w:val="es-PE"/>
            </w:rPr>
            <w:t>Historias de Usuario</w:t>
          </w:r>
          <w:r w:rsidRPr="002E659C">
            <w:rPr>
              <w:lang w:val="es-PE"/>
            </w:rPr>
            <w:fldChar w:fldCharType="end"/>
          </w:r>
        </w:p>
      </w:tc>
      <w:tc>
        <w:tcPr>
          <w:tcW w:w="3179" w:type="dxa"/>
        </w:tcPr>
        <w:p w:rsidR="005D564B" w:rsidRDefault="00C876D1" w:rsidP="00ED53B6">
          <w:r>
            <w:t xml:space="preserve">  Date:  </w:t>
          </w:r>
          <w:r w:rsidR="00ED53B6">
            <w:t>02/09/2014</w:t>
          </w:r>
        </w:p>
      </w:tc>
    </w:tr>
    <w:tr w:rsidR="005D564B">
      <w:tc>
        <w:tcPr>
          <w:tcW w:w="9558" w:type="dxa"/>
          <w:gridSpan w:val="2"/>
        </w:tcPr>
        <w:p w:rsidR="005D564B" w:rsidRPr="002E659C" w:rsidRDefault="00ED53B6" w:rsidP="002E659C">
          <w:pPr>
            <w:rPr>
              <w:lang w:val="es-PE"/>
            </w:rPr>
          </w:pPr>
          <w:r>
            <w:rPr>
              <w:lang w:val="es-PE"/>
            </w:rPr>
            <w:t>US</w:t>
          </w:r>
        </w:p>
      </w:tc>
    </w:tr>
  </w:tbl>
  <w:p w:rsidR="005D564B" w:rsidRDefault="005D56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D2380C"/>
    <w:multiLevelType w:val="hybridMultilevel"/>
    <w:tmpl w:val="842046AC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B206CB4"/>
    <w:multiLevelType w:val="hybridMultilevel"/>
    <w:tmpl w:val="702A9852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CC66A0E"/>
    <w:multiLevelType w:val="hybridMultilevel"/>
    <w:tmpl w:val="B9580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F957692"/>
    <w:multiLevelType w:val="hybridMultilevel"/>
    <w:tmpl w:val="EEB8B228"/>
    <w:lvl w:ilvl="0" w:tplc="2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7"/>
  </w:num>
  <w:num w:numId="23">
    <w:abstractNumId w:val="6"/>
  </w:num>
  <w:num w:numId="24">
    <w:abstractNumId w:val="1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B2"/>
    <w:rsid w:val="00004E91"/>
    <w:rsid w:val="00093A5D"/>
    <w:rsid w:val="00133C78"/>
    <w:rsid w:val="001573D8"/>
    <w:rsid w:val="00191C7F"/>
    <w:rsid w:val="0021303B"/>
    <w:rsid w:val="00260F36"/>
    <w:rsid w:val="002627E9"/>
    <w:rsid w:val="00284A95"/>
    <w:rsid w:val="002B717E"/>
    <w:rsid w:val="002D2372"/>
    <w:rsid w:val="002E659C"/>
    <w:rsid w:val="00312D3A"/>
    <w:rsid w:val="0033605A"/>
    <w:rsid w:val="00346AE8"/>
    <w:rsid w:val="004211ED"/>
    <w:rsid w:val="00431F77"/>
    <w:rsid w:val="005A06BC"/>
    <w:rsid w:val="005D564B"/>
    <w:rsid w:val="005E12A1"/>
    <w:rsid w:val="006A2ED4"/>
    <w:rsid w:val="006B2B56"/>
    <w:rsid w:val="006F65CE"/>
    <w:rsid w:val="007154B2"/>
    <w:rsid w:val="007436A0"/>
    <w:rsid w:val="00842B19"/>
    <w:rsid w:val="008979DC"/>
    <w:rsid w:val="008F4C8E"/>
    <w:rsid w:val="00951088"/>
    <w:rsid w:val="00986155"/>
    <w:rsid w:val="009B6E85"/>
    <w:rsid w:val="009C0DE0"/>
    <w:rsid w:val="009F79DB"/>
    <w:rsid w:val="00A03F3E"/>
    <w:rsid w:val="00A40587"/>
    <w:rsid w:val="00A41EBD"/>
    <w:rsid w:val="00A837BB"/>
    <w:rsid w:val="00AE0146"/>
    <w:rsid w:val="00AF7428"/>
    <w:rsid w:val="00BA57EE"/>
    <w:rsid w:val="00BF0977"/>
    <w:rsid w:val="00C876D1"/>
    <w:rsid w:val="00CA16BD"/>
    <w:rsid w:val="00CD08D6"/>
    <w:rsid w:val="00CD7BC2"/>
    <w:rsid w:val="00D03294"/>
    <w:rsid w:val="00D462CF"/>
    <w:rsid w:val="00DB5C25"/>
    <w:rsid w:val="00DE1190"/>
    <w:rsid w:val="00DE4824"/>
    <w:rsid w:val="00E772BB"/>
    <w:rsid w:val="00ED53B6"/>
    <w:rsid w:val="00F2720B"/>
    <w:rsid w:val="00F53F63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DA3C2BE-3837-4197-9479-5D03F871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D53B6"/>
    <w:pPr>
      <w:spacing w:after="120"/>
      <w:ind w:left="720"/>
      <w:jc w:val="both"/>
    </w:pPr>
    <w:rPr>
      <w:lang w:val="es-PE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65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59C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F2720B"/>
  </w:style>
  <w:style w:type="paragraph" w:styleId="Prrafodelista">
    <w:name w:val="List Paragraph"/>
    <w:basedOn w:val="Normal"/>
    <w:uiPriority w:val="34"/>
    <w:qFormat/>
    <w:rsid w:val="00F2720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\Desktop\QA%20-%20Info\Templates\RUP\1.%20Business%20Modeling\rup_buc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4D980-B45F-4F69-9269-52FA42FB7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2</TotalTime>
  <Pages>5</Pages>
  <Words>515</Words>
  <Characters>2835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Use-Case Specification: &lt;Business Use-Case Name&gt;</vt:lpstr>
      <vt:lpstr>Business Use-Case Specification: &lt;Business Use-Case Name&gt;</vt:lpstr>
    </vt:vector>
  </TitlesOfParts>
  <Company>&lt;Company Name&gt;</Company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Use-Case Specification: &lt;Business Use-Case Name&gt;</dc:title>
  <dc:subject>Desarrollo de aplicaciones con Smart TV</dc:subject>
  <dc:creator>Raul</dc:creator>
  <cp:keywords/>
  <cp:lastModifiedBy>Milagros Cruz Donayre</cp:lastModifiedBy>
  <cp:revision>5</cp:revision>
  <cp:lastPrinted>2014-02-17T05:43:00Z</cp:lastPrinted>
  <dcterms:created xsi:type="dcterms:W3CDTF">2014-09-13T22:44:00Z</dcterms:created>
  <dcterms:modified xsi:type="dcterms:W3CDTF">2014-09-13T23:00:00Z</dcterms:modified>
</cp:coreProperties>
</file>