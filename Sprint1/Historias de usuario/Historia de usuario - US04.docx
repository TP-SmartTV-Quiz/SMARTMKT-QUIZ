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5D564B" w:rsidRPr="002E659C" w:rsidRDefault="00C876D1">
      <w:pPr>
        <w:pStyle w:val="Puesto"/>
        <w:jc w:val="right"/>
        <w:rPr>
          <w:lang w:val="es-PE"/>
        </w:rPr>
      </w:pPr>
      <w:r w:rsidRPr="002E659C">
        <w:rPr>
          <w:lang w:val="es-PE"/>
        </w:rPr>
        <w:fldChar w:fldCharType="begin"/>
      </w:r>
      <w:r w:rsidRPr="002E659C">
        <w:rPr>
          <w:lang w:val="es-PE"/>
        </w:rPr>
        <w:instrText xml:space="preserve"> SUBJECT  \* MERGEFORMAT </w:instrText>
      </w:r>
      <w:r w:rsidRPr="002E659C">
        <w:rPr>
          <w:lang w:val="es-PE"/>
        </w:rPr>
        <w:fldChar w:fldCharType="separate"/>
      </w:r>
      <w:r w:rsidR="00ED53B6">
        <w:rPr>
          <w:lang w:val="es-PE"/>
        </w:rPr>
        <w:t>Desarrollo de aplicaciones con Smart TV</w:t>
      </w:r>
      <w:r w:rsidRPr="002E659C">
        <w:rPr>
          <w:lang w:val="es-PE"/>
        </w:rPr>
        <w:fldChar w:fldCharType="end"/>
      </w:r>
    </w:p>
    <w:p w:rsidR="005D564B" w:rsidRPr="002E659C" w:rsidRDefault="002E659C">
      <w:pPr>
        <w:pStyle w:val="Puesto"/>
        <w:jc w:val="right"/>
        <w:rPr>
          <w:lang w:val="es-PE"/>
        </w:rPr>
      </w:pPr>
      <w:r w:rsidRPr="002E659C">
        <w:rPr>
          <w:lang w:val="es-PE"/>
        </w:rPr>
        <w:t>Historias de Usuario</w:t>
      </w:r>
    </w:p>
    <w:p w:rsidR="005D564B" w:rsidRPr="00ED53B6" w:rsidRDefault="005D564B">
      <w:pPr>
        <w:pStyle w:val="Puesto"/>
        <w:jc w:val="right"/>
        <w:rPr>
          <w:lang w:val="es-PE"/>
        </w:rPr>
      </w:pPr>
    </w:p>
    <w:p w:rsidR="005D564B" w:rsidRPr="00ED53B6" w:rsidRDefault="00ED53B6">
      <w:pPr>
        <w:pStyle w:val="Puesto"/>
        <w:jc w:val="right"/>
        <w:rPr>
          <w:sz w:val="28"/>
          <w:lang w:val="es-PE"/>
        </w:rPr>
      </w:pPr>
      <w:r>
        <w:rPr>
          <w:sz w:val="28"/>
          <w:lang w:val="es-PE"/>
        </w:rPr>
        <w:t>Versión 1.0</w:t>
      </w:r>
    </w:p>
    <w:p w:rsidR="005D564B" w:rsidRPr="00ED53B6" w:rsidRDefault="005D564B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5D564B" w:rsidRPr="002E659C" w:rsidRDefault="002E659C">
      <w:pPr>
        <w:pStyle w:val="Puesto"/>
        <w:rPr>
          <w:lang w:val="es-PE"/>
        </w:rPr>
      </w:pPr>
      <w:r w:rsidRPr="002E659C">
        <w:rPr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564B"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Autor</w:t>
            </w:r>
          </w:p>
        </w:tc>
      </w:tr>
      <w:tr w:rsidR="005D564B">
        <w:tc>
          <w:tcPr>
            <w:tcW w:w="230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01/09/2014</w:t>
            </w:r>
          </w:p>
        </w:tc>
        <w:tc>
          <w:tcPr>
            <w:tcW w:w="1152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1.0</w:t>
            </w:r>
          </w:p>
        </w:tc>
        <w:tc>
          <w:tcPr>
            <w:tcW w:w="374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Creación del documento</w:t>
            </w:r>
          </w:p>
        </w:tc>
        <w:tc>
          <w:tcPr>
            <w:tcW w:w="2304" w:type="dxa"/>
          </w:tcPr>
          <w:p w:rsidR="005D564B" w:rsidRPr="002E659C" w:rsidRDefault="00ED53B6" w:rsidP="002E659C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Milagros Cruz</w:t>
            </w: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</w:tbl>
    <w:p w:rsidR="005D564B" w:rsidRDefault="005D564B">
      <w:pPr>
        <w:pStyle w:val="Textoindependiente"/>
      </w:pPr>
    </w:p>
    <w:p w:rsidR="005D564B" w:rsidRPr="00004E91" w:rsidRDefault="00C876D1">
      <w:pPr>
        <w:pStyle w:val="Puesto"/>
        <w:rPr>
          <w:lang w:val="es-PE"/>
        </w:rPr>
      </w:pPr>
      <w:r w:rsidRPr="00004E91">
        <w:rPr>
          <w:lang w:val="es-PE"/>
        </w:rPr>
        <w:br w:type="page"/>
      </w:r>
      <w:r w:rsidR="00004E91" w:rsidRPr="00004E91">
        <w:rPr>
          <w:lang w:val="es-PE"/>
        </w:rPr>
        <w:lastRenderedPageBreak/>
        <w:t>Tabla de Contenido</w:t>
      </w:r>
    </w:p>
    <w:p w:rsidR="00876917" w:rsidRDefault="00C876D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Pr="007436A0">
        <w:rPr>
          <w:lang w:val="es-PE"/>
        </w:rPr>
        <w:instrText xml:space="preserve"> TOC \o "1-3" </w:instrText>
      </w:r>
      <w:r>
        <w:fldChar w:fldCharType="separate"/>
      </w:r>
      <w:r w:rsidR="00876917" w:rsidRPr="009E0EE3">
        <w:rPr>
          <w:noProof/>
          <w:lang w:val="es-PE"/>
        </w:rPr>
        <w:t>1.</w:t>
      </w:r>
      <w:r w:rsidR="00876917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876917" w:rsidRPr="009E0EE3">
        <w:rPr>
          <w:noProof/>
          <w:lang w:val="es-PE"/>
        </w:rPr>
        <w:t>Introducción</w:t>
      </w:r>
      <w:r w:rsidR="00876917">
        <w:rPr>
          <w:noProof/>
        </w:rPr>
        <w:tab/>
      </w:r>
      <w:r w:rsidR="00876917">
        <w:rPr>
          <w:noProof/>
        </w:rPr>
        <w:fldChar w:fldCharType="begin"/>
      </w:r>
      <w:r w:rsidR="00876917">
        <w:rPr>
          <w:noProof/>
        </w:rPr>
        <w:instrText xml:space="preserve"> PAGEREF _Toc398395441 \h </w:instrText>
      </w:r>
      <w:r w:rsidR="00876917">
        <w:rPr>
          <w:noProof/>
        </w:rPr>
      </w:r>
      <w:r w:rsidR="00876917">
        <w:rPr>
          <w:noProof/>
        </w:rPr>
        <w:fldChar w:fldCharType="separate"/>
      </w:r>
      <w:r w:rsidR="00876917">
        <w:rPr>
          <w:noProof/>
        </w:rPr>
        <w:t>4</w:t>
      </w:r>
      <w:r w:rsidR="00876917">
        <w:rPr>
          <w:noProof/>
        </w:rPr>
        <w:fldChar w:fldCharType="end"/>
      </w:r>
    </w:p>
    <w:p w:rsidR="00876917" w:rsidRDefault="0087691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0EE3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E0EE3">
        <w:rPr>
          <w:noProof/>
          <w:lang w:val="es-PE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6917" w:rsidRDefault="0087691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0EE3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E0EE3">
        <w:rPr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6917" w:rsidRDefault="0087691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0EE3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E0EE3">
        <w:rPr>
          <w:noProof/>
          <w:lang w:val="es-PE"/>
        </w:rPr>
        <w:t>Definiciones, Acrónimos, and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6917" w:rsidRDefault="0087691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0EE3">
        <w:rPr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E0EE3">
        <w:rPr>
          <w:noProof/>
          <w:lang w:val="es-PE"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6917" w:rsidRDefault="0087691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0EE3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E0EE3">
        <w:rPr>
          <w:noProof/>
          <w:lang w:val="es-PE"/>
        </w:rPr>
        <w:t>Historia de Usuario: Servicio – Listar perfiles de usuario</w:t>
      </w:r>
      <w:r w:rsidRPr="00876917">
        <w:rPr>
          <w:noProof/>
          <w:lang w:val="es-PE"/>
        </w:rPr>
        <w:tab/>
      </w:r>
      <w:r>
        <w:rPr>
          <w:noProof/>
        </w:rPr>
        <w:fldChar w:fldCharType="begin"/>
      </w:r>
      <w:r w:rsidRPr="00876917">
        <w:rPr>
          <w:noProof/>
          <w:lang w:val="es-PE"/>
        </w:rPr>
        <w:instrText xml:space="preserve"> PAGEREF _Toc398395446 \h </w:instrText>
      </w:r>
      <w:r>
        <w:rPr>
          <w:noProof/>
        </w:rPr>
      </w:r>
      <w:r>
        <w:rPr>
          <w:noProof/>
        </w:rPr>
        <w:fldChar w:fldCharType="separate"/>
      </w:r>
      <w:r w:rsidRPr="00876917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876917" w:rsidRDefault="0087691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9E0EE3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9E0EE3">
        <w:rPr>
          <w:noProof/>
          <w:lang w:val="es-PE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564B" w:rsidRPr="00004E91" w:rsidRDefault="00C876D1">
      <w:pPr>
        <w:pStyle w:val="Puesto"/>
        <w:rPr>
          <w:lang w:val="es-PE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388163497"/>
      <w:r w:rsidRPr="00004E91">
        <w:rPr>
          <w:lang w:val="es-PE"/>
        </w:rPr>
        <w:lastRenderedPageBreak/>
        <w:fldChar w:fldCharType="begin"/>
      </w:r>
      <w:r w:rsidRPr="00004E91">
        <w:rPr>
          <w:lang w:val="es-PE"/>
        </w:rPr>
        <w:instrText xml:space="preserve"> TITLE  \* MERGEFORMAT </w:instrText>
      </w:r>
      <w:r w:rsidRPr="00004E91">
        <w:rPr>
          <w:lang w:val="es-PE"/>
        </w:rPr>
        <w:fldChar w:fldCharType="separate"/>
      </w:r>
      <w:r w:rsidR="00004E91" w:rsidRPr="00004E91">
        <w:rPr>
          <w:lang w:val="es-PE"/>
        </w:rPr>
        <w:t>Historias de Usuario</w:t>
      </w:r>
      <w:r w:rsidRPr="00004E91">
        <w:rPr>
          <w:lang w:val="es-PE"/>
        </w:rPr>
        <w:fldChar w:fldCharType="end"/>
      </w:r>
    </w:p>
    <w:p w:rsidR="005D564B" w:rsidRPr="0021303B" w:rsidRDefault="00C876D1" w:rsidP="00F2720B">
      <w:pPr>
        <w:pStyle w:val="Ttulo1"/>
        <w:jc w:val="both"/>
        <w:rPr>
          <w:lang w:val="es-PE"/>
        </w:rPr>
      </w:pPr>
      <w:bookmarkStart w:id="1" w:name="_Toc456598586"/>
      <w:bookmarkStart w:id="2" w:name="_Toc456600917"/>
      <w:bookmarkStart w:id="3" w:name="_Toc430442349"/>
      <w:bookmarkStart w:id="4" w:name="_Toc423410238"/>
      <w:bookmarkStart w:id="5" w:name="_Toc425054504"/>
      <w:bookmarkStart w:id="6" w:name="_Toc398395441"/>
      <w:bookmarkEnd w:id="0"/>
      <w:r w:rsidRPr="0021303B">
        <w:rPr>
          <w:lang w:val="es-PE"/>
        </w:rPr>
        <w:t>Intro</w:t>
      </w:r>
      <w:bookmarkEnd w:id="1"/>
      <w:bookmarkEnd w:id="2"/>
      <w:r w:rsidR="0021303B" w:rsidRPr="0021303B">
        <w:rPr>
          <w:lang w:val="es-PE"/>
        </w:rPr>
        <w:t>ducción</w:t>
      </w:r>
      <w:bookmarkEnd w:id="6"/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7" w:name="_Toc398395442"/>
      <w:r w:rsidRPr="0021303B">
        <w:rPr>
          <w:lang w:val="es-PE"/>
        </w:rPr>
        <w:t>Objetivos</w:t>
      </w:r>
      <w:bookmarkEnd w:id="7"/>
    </w:p>
    <w:p w:rsidR="005D564B" w:rsidRPr="00ED53B6" w:rsidRDefault="00ED53B6" w:rsidP="00ED53B6">
      <w:pPr>
        <w:pStyle w:val="InfoBlue"/>
      </w:pPr>
      <w:r>
        <w:t>Informar al desarrollador sobre la funcionalidad a desarrollar con el fin de evitar errores e incumplimiento de lo requerido por el cliente</w:t>
      </w:r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8" w:name="_Toc398395443"/>
      <w:r w:rsidRPr="0021303B">
        <w:rPr>
          <w:lang w:val="es-PE"/>
        </w:rPr>
        <w:t>Alcance</w:t>
      </w:r>
      <w:bookmarkEnd w:id="8"/>
    </w:p>
    <w:p w:rsidR="005D564B" w:rsidRPr="0021303B" w:rsidRDefault="00ED53B6" w:rsidP="00ED53B6">
      <w:pPr>
        <w:pStyle w:val="InfoBlue"/>
      </w:pPr>
      <w:r>
        <w:t>Este documento muestra una historia de usuario del Sprint 1</w:t>
      </w:r>
      <w:r w:rsidR="00E772BB">
        <w:t xml:space="preserve"> del proyecto Desarrollo de aplicaciones con Smart TV</w:t>
      </w:r>
    </w:p>
    <w:p w:rsidR="005D564B" w:rsidRPr="00CA16BD" w:rsidRDefault="00C876D1" w:rsidP="00F2720B">
      <w:pPr>
        <w:pStyle w:val="Ttulo2"/>
        <w:jc w:val="both"/>
        <w:rPr>
          <w:lang w:val="es-PE"/>
        </w:rPr>
      </w:pPr>
      <w:bookmarkStart w:id="9" w:name="_Toc456598589"/>
      <w:bookmarkStart w:id="10" w:name="_Toc456600920"/>
      <w:bookmarkStart w:id="11" w:name="_Toc398395444"/>
      <w:r w:rsidRPr="00CA16BD">
        <w:rPr>
          <w:lang w:val="es-PE"/>
        </w:rPr>
        <w:t>Def</w:t>
      </w:r>
      <w:r w:rsidR="00CA16BD" w:rsidRPr="00CA16BD">
        <w:rPr>
          <w:lang w:val="es-PE"/>
        </w:rPr>
        <w:t>iniciones, Acrónimos</w:t>
      </w:r>
      <w:r w:rsidRPr="00CA16BD">
        <w:rPr>
          <w:lang w:val="es-PE"/>
        </w:rPr>
        <w:t>, and Ab</w:t>
      </w:r>
      <w:bookmarkEnd w:id="9"/>
      <w:bookmarkEnd w:id="10"/>
      <w:r w:rsidR="00CA16BD" w:rsidRPr="00CA16BD">
        <w:rPr>
          <w:lang w:val="es-PE"/>
        </w:rPr>
        <w:t>reviaturas</w:t>
      </w:r>
      <w:bookmarkEnd w:id="11"/>
    </w:p>
    <w:p w:rsidR="00ED53B6" w:rsidRDefault="00ED53B6" w:rsidP="00ED53B6">
      <w:pPr>
        <w:pStyle w:val="InfoBlue"/>
      </w:pPr>
      <w:r>
        <w:t xml:space="preserve">JSON: </w:t>
      </w:r>
      <w:r w:rsidR="00842B19">
        <w:t>JavaScript</w:t>
      </w:r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ED53B6" w:rsidRPr="00ED53B6" w:rsidRDefault="00ED53B6" w:rsidP="00ED53B6">
      <w:pPr>
        <w:pStyle w:val="Textoindependiente"/>
        <w:rPr>
          <w:lang w:val="es-PE"/>
        </w:rPr>
      </w:pPr>
      <w:r>
        <w:rPr>
          <w:lang w:val="es-PE"/>
        </w:rPr>
        <w:t xml:space="preserve">WCF: Windows </w:t>
      </w:r>
      <w:proofErr w:type="spellStart"/>
      <w:r>
        <w:rPr>
          <w:lang w:val="es-PE"/>
        </w:rPr>
        <w:t>Communication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Foundation</w:t>
      </w:r>
      <w:proofErr w:type="spellEnd"/>
    </w:p>
    <w:p w:rsidR="005D564B" w:rsidRPr="00CA16BD" w:rsidRDefault="00CA16BD" w:rsidP="00F2720B">
      <w:pPr>
        <w:pStyle w:val="Ttulo2"/>
        <w:jc w:val="both"/>
        <w:rPr>
          <w:lang w:val="es-PE"/>
        </w:rPr>
      </w:pPr>
      <w:bookmarkStart w:id="12" w:name="_Toc398395445"/>
      <w:r w:rsidRPr="00CA16BD">
        <w:rPr>
          <w:lang w:val="es-PE"/>
        </w:rPr>
        <w:t>Resumen</w:t>
      </w:r>
      <w:bookmarkEnd w:id="12"/>
    </w:p>
    <w:p w:rsidR="00E772BB" w:rsidRPr="00E772BB" w:rsidRDefault="00ED53B6" w:rsidP="00E772BB">
      <w:pPr>
        <w:pStyle w:val="InfoBlue"/>
      </w:pPr>
      <w:r>
        <w:t>Se mostrará en detalle qué debe contener la historia de usuario</w:t>
      </w:r>
    </w:p>
    <w:p w:rsidR="005D564B" w:rsidRPr="00CA16BD" w:rsidRDefault="006A2ED4" w:rsidP="00F2720B">
      <w:pPr>
        <w:pStyle w:val="Ttulo1"/>
        <w:jc w:val="both"/>
        <w:rPr>
          <w:lang w:val="es-PE"/>
        </w:rPr>
      </w:pPr>
      <w:bookmarkStart w:id="13" w:name="_Toc398395446"/>
      <w:bookmarkEnd w:id="3"/>
      <w:r w:rsidRPr="00CA16BD">
        <w:rPr>
          <w:lang w:val="es-PE"/>
        </w:rPr>
        <w:t>Historia de Usuario</w:t>
      </w:r>
      <w:r w:rsidR="00D03294">
        <w:rPr>
          <w:lang w:val="es-PE"/>
        </w:rPr>
        <w:t xml:space="preserve">: </w:t>
      </w:r>
      <w:r w:rsidR="00ED53B6">
        <w:rPr>
          <w:lang w:val="es-PE"/>
        </w:rPr>
        <w:t xml:space="preserve">Servicio </w:t>
      </w:r>
      <w:r w:rsidR="00E772BB">
        <w:rPr>
          <w:lang w:val="es-PE"/>
        </w:rPr>
        <w:t>–</w:t>
      </w:r>
      <w:r w:rsidR="00ED53B6">
        <w:rPr>
          <w:lang w:val="es-PE"/>
        </w:rPr>
        <w:t xml:space="preserve"> </w:t>
      </w:r>
      <w:r w:rsidR="00876917">
        <w:rPr>
          <w:lang w:val="es-PE"/>
        </w:rPr>
        <w:t>Listar perfiles de usuario</w:t>
      </w:r>
      <w:bookmarkEnd w:id="13"/>
    </w:p>
    <w:p w:rsidR="005D564B" w:rsidRPr="00D462CF" w:rsidRDefault="00D462CF" w:rsidP="00F2720B">
      <w:pPr>
        <w:pStyle w:val="Ttulo2"/>
        <w:jc w:val="both"/>
        <w:rPr>
          <w:lang w:val="es-PE"/>
        </w:rPr>
      </w:pPr>
      <w:bookmarkStart w:id="14" w:name="_Toc398395447"/>
      <w:bookmarkEnd w:id="4"/>
      <w:bookmarkEnd w:id="5"/>
      <w:r w:rsidRPr="00D462CF">
        <w:rPr>
          <w:lang w:val="es-PE"/>
        </w:rPr>
        <w:t>Contenido</w:t>
      </w:r>
      <w:bookmarkEnd w:id="14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625"/>
        <w:gridCol w:w="13"/>
        <w:gridCol w:w="4212"/>
      </w:tblGrid>
      <w:tr w:rsidR="00F2720B" w:rsidTr="00F2720B">
        <w:trPr>
          <w:trHeight w:val="57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F2720B" w:rsidRDefault="00F2720B">
            <w:pPr>
              <w:pStyle w:val="Encabezado"/>
              <w:ind w:left="142"/>
              <w:jc w:val="right"/>
              <w:rPr>
                <w:b/>
                <w:color w:val="FFFFFF"/>
                <w:sz w:val="28"/>
                <w:szCs w:val="28"/>
                <w:lang w:val="es-PE"/>
              </w:rPr>
            </w:pPr>
            <w:r>
              <w:rPr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Número: </w:t>
            </w:r>
            <w:r w:rsidR="00876917">
              <w:rPr>
                <w:lang w:val="es-PE"/>
              </w:rPr>
              <w:t>US04</w:t>
            </w:r>
            <w:bookmarkStart w:id="15" w:name="_GoBack"/>
            <w:bookmarkEnd w:id="15"/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772B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Usuario: </w:t>
            </w:r>
            <w:r w:rsidR="00E772BB">
              <w:rPr>
                <w:lang w:val="es-PE"/>
              </w:rPr>
              <w:t>Jugador</w:t>
            </w:r>
            <w:r w:rsidRPr="00ED53B6">
              <w:rPr>
                <w:lang w:val="es-PE" w:eastAsia="es-PE"/>
              </w:rPr>
              <w:t xml:space="preserve"> </w:t>
            </w:r>
          </w:p>
        </w:tc>
      </w:tr>
      <w:tr w:rsidR="00F2720B" w:rsidRPr="00876917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876917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Nombre de historia: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Pr="00ED53B6">
              <w:rPr>
                <w:b/>
                <w:lang w:val="es-PE" w:eastAsia="es-PE"/>
              </w:rPr>
              <w:t xml:space="preserve"> </w:t>
            </w:r>
            <w:r w:rsidR="00ED53B6" w:rsidRPr="00ED53B6">
              <w:rPr>
                <w:lang w:val="es-PE" w:eastAsia="es-PE"/>
              </w:rPr>
              <w:t>Servicio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E772BB">
              <w:rPr>
                <w:b/>
                <w:lang w:val="es-PE" w:eastAsia="es-PE"/>
              </w:rPr>
              <w:t>–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876917">
              <w:rPr>
                <w:lang w:val="es-PE"/>
              </w:rPr>
              <w:t>Listar perfiles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Prioridad  en negocio:  </w:t>
            </w:r>
          </w:p>
          <w:p w:rsidR="00F2720B" w:rsidRPr="00ED53B6" w:rsidRDefault="00E772BB" w:rsidP="00ED53B6">
            <w:pPr>
              <w:rPr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Riesgo en desarrollo: </w:t>
            </w:r>
          </w:p>
          <w:p w:rsidR="00F2720B" w:rsidRPr="00ED53B6" w:rsidRDefault="00E772B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Baja</w:t>
            </w:r>
          </w:p>
        </w:tc>
      </w:tr>
      <w:tr w:rsidR="00F2720B" w:rsidTr="00F2720B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Puntos estimados:</w:t>
            </w:r>
          </w:p>
          <w:p w:rsidR="00F2720B" w:rsidRPr="00ED53B6" w:rsidRDefault="00F2720B" w:rsidP="00876917">
            <w:pPr>
              <w:rPr>
                <w:sz w:val="24"/>
                <w:szCs w:val="24"/>
                <w:lang w:val="es-PE" w:eastAsia="es-PE"/>
              </w:rPr>
            </w:pPr>
            <w:r w:rsidRPr="00ED53B6">
              <w:rPr>
                <w:lang w:val="es-PE"/>
              </w:rPr>
              <w:t xml:space="preserve"> </w:t>
            </w:r>
            <w:r w:rsidR="00876917">
              <w:rPr>
                <w:lang w:val="es-PE"/>
              </w:rPr>
              <w:t>2</w:t>
            </w:r>
            <w:r w:rsidR="002627E9">
              <w:rPr>
                <w:lang w:val="es-PE"/>
              </w:rPr>
              <w:t>.5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ED53B6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2627E9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Programador responsable: </w:t>
            </w:r>
            <w:r w:rsidR="002627E9">
              <w:rPr>
                <w:lang w:val="es-PE"/>
              </w:rPr>
              <w:t xml:space="preserve">Daniel </w:t>
            </w:r>
            <w:proofErr w:type="spellStart"/>
            <w:r w:rsidR="002627E9">
              <w:rPr>
                <w:lang w:val="es-PE"/>
              </w:rPr>
              <w:t>Moreano</w:t>
            </w:r>
            <w:proofErr w:type="spellEnd"/>
          </w:p>
        </w:tc>
      </w:tr>
      <w:tr w:rsidR="00F2720B" w:rsidRPr="00876917" w:rsidTr="00F2720B">
        <w:trPr>
          <w:trHeight w:val="102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Descripción:</w:t>
            </w:r>
          </w:p>
          <w:p w:rsidR="00AE0146" w:rsidRPr="00ED53B6" w:rsidRDefault="00E772BB" w:rsidP="00E772BB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Como usuario deseo</w:t>
            </w:r>
            <w:r w:rsidR="0047720D">
              <w:rPr>
                <w:lang w:val="es-PE"/>
              </w:rPr>
              <w:t xml:space="preserve"> </w:t>
            </w:r>
            <w:r w:rsidR="00876917">
              <w:rPr>
                <w:lang w:val="es-PE"/>
              </w:rPr>
              <w:t>poder ver los perfiles que tengo registrados en mi cuenta</w:t>
            </w: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876917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Default="00F2720B">
            <w:pPr>
              <w:rPr>
                <w:b/>
                <w:lang w:val="es-PE" w:eastAsia="es-PE"/>
              </w:rPr>
            </w:pPr>
            <w:r w:rsidRPr="00842B19">
              <w:rPr>
                <w:b/>
                <w:lang w:val="es-PE" w:eastAsia="es-PE"/>
              </w:rPr>
              <w:t>Observaciones:</w:t>
            </w:r>
          </w:p>
          <w:p w:rsidR="00876917" w:rsidRPr="00876917" w:rsidRDefault="00876917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El servicio debe ser consumido por una web HTML y </w:t>
            </w:r>
            <w:proofErr w:type="spellStart"/>
            <w:r>
              <w:rPr>
                <w:lang w:val="es-PE" w:eastAsia="es-PE"/>
              </w:rPr>
              <w:t>javascript</w:t>
            </w:r>
            <w:proofErr w:type="spellEnd"/>
            <w:r>
              <w:rPr>
                <w:lang w:val="es-PE" w:eastAsia="es-PE"/>
              </w:rPr>
              <w:t xml:space="preserve"> simple</w:t>
            </w:r>
          </w:p>
          <w:p w:rsidR="0047720D" w:rsidRPr="0047720D" w:rsidRDefault="00876917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Se debe mostrar el id del perfil, el nombre del perfil, link del avatar, su nivel y sus puntos</w:t>
            </w:r>
          </w:p>
        </w:tc>
      </w:tr>
      <w:tr w:rsidR="00F2720B" w:rsidRPr="00876917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lang w:val="es-PE" w:eastAsia="es-PE"/>
              </w:rPr>
            </w:pPr>
          </w:p>
          <w:p w:rsidR="00A03F3E" w:rsidRDefault="00A03F3E">
            <w:pPr>
              <w:rPr>
                <w:b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proofErr w:type="spellStart"/>
            <w:r w:rsidRPr="00ED53B6">
              <w:rPr>
                <w:b/>
                <w:lang w:val="es-PE" w:eastAsia="es-PE"/>
              </w:rPr>
              <w:t>Mockup</w:t>
            </w:r>
            <w:proofErr w:type="spellEnd"/>
            <w:r w:rsidRPr="00ED53B6">
              <w:rPr>
                <w:b/>
                <w:lang w:val="es-PE" w:eastAsia="es-PE"/>
              </w:rPr>
              <w:t>:</w:t>
            </w:r>
          </w:p>
          <w:p w:rsidR="00F2720B" w:rsidRDefault="00F2720B" w:rsidP="00A03F3E">
            <w:pPr>
              <w:rPr>
                <w:i/>
                <w:lang w:val="es-PE"/>
              </w:rPr>
            </w:pPr>
          </w:p>
          <w:p w:rsidR="00A03F3E" w:rsidRDefault="00A03F3E" w:rsidP="006F65CE">
            <w:pPr>
              <w:jc w:val="center"/>
              <w:rPr>
                <w:i/>
                <w:lang w:val="es-PE"/>
              </w:rPr>
            </w:pPr>
          </w:p>
          <w:p w:rsidR="0047720D" w:rsidRDefault="0047720D" w:rsidP="0047720D">
            <w:pPr>
              <w:jc w:val="center"/>
              <w:rPr>
                <w:i/>
                <w:lang w:val="es-PE"/>
              </w:rPr>
            </w:pPr>
          </w:p>
          <w:p w:rsidR="0047720D" w:rsidRDefault="00876917" w:rsidP="0047720D">
            <w:pPr>
              <w:jc w:val="center"/>
              <w:rPr>
                <w:i/>
                <w:lang w:val="es-PE"/>
              </w:rPr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23DBABCA" wp14:editId="58B7AEB3">
                  <wp:extent cx="2438400" cy="21237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42856" cy="2127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720D" w:rsidRDefault="0047720D" w:rsidP="00A03F3E">
            <w:pPr>
              <w:rPr>
                <w:i/>
                <w:lang w:val="es-PE"/>
              </w:rPr>
            </w:pPr>
          </w:p>
          <w:p w:rsidR="009F79DB" w:rsidRDefault="009F79DB" w:rsidP="009F79DB">
            <w:pPr>
              <w:jc w:val="center"/>
              <w:rPr>
                <w:i/>
                <w:lang w:val="es-PE"/>
              </w:rPr>
            </w:pPr>
            <w:r>
              <w:rPr>
                <w:i/>
                <w:lang w:val="es-PE"/>
              </w:rPr>
              <w:t>Web simple para probar el servicio</w:t>
            </w:r>
          </w:p>
          <w:p w:rsidR="00A03F3E" w:rsidRPr="00ED53B6" w:rsidRDefault="00A03F3E" w:rsidP="00A03F3E">
            <w:pPr>
              <w:rPr>
                <w:i/>
                <w:sz w:val="24"/>
                <w:szCs w:val="24"/>
                <w:lang w:val="es-PE" w:eastAsia="es-PE"/>
              </w:rPr>
            </w:pPr>
          </w:p>
        </w:tc>
      </w:tr>
      <w:tr w:rsidR="00F2720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lastRenderedPageBreak/>
              <w:t>Criterios de Aceptación:</w:t>
            </w:r>
          </w:p>
        </w:tc>
      </w:tr>
      <w:tr w:rsidR="00F2720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Cuando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Espero</w:t>
            </w:r>
          </w:p>
        </w:tc>
      </w:tr>
      <w:tr w:rsidR="00F2720B" w:rsidRPr="00876917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312D3A" w:rsidP="00876917">
            <w:pPr>
              <w:jc w:val="both"/>
              <w:rPr>
                <w:b/>
                <w:i/>
                <w:lang w:val="es-PE" w:eastAsia="es-PE"/>
              </w:rPr>
            </w:pPr>
            <w:r w:rsidRPr="00AE0146">
              <w:rPr>
                <w:lang w:val="es-PE"/>
              </w:rPr>
              <w:t xml:space="preserve">1. </w:t>
            </w:r>
            <w:r w:rsidR="00876917">
              <w:rPr>
                <w:lang w:val="es-PE"/>
              </w:rPr>
              <w:t>Se debe colocar el nombre de usuario, presionar el botón consultar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EBD" w:rsidRPr="00A41EBD" w:rsidRDefault="00876917" w:rsidP="006F65CE">
            <w:pPr>
              <w:rPr>
                <w:lang w:val="es-PE"/>
              </w:rPr>
            </w:pPr>
            <w:r>
              <w:rPr>
                <w:lang w:val="es-PE"/>
              </w:rPr>
              <w:t>2. Se listarán los perfiles registrados en la cuenta</w:t>
            </w:r>
          </w:p>
        </w:tc>
      </w:tr>
      <w:tr w:rsidR="00F2720B" w:rsidRPr="00876917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19" w:rsidRDefault="00F2720B" w:rsidP="00842B19">
            <w:pPr>
              <w:rPr>
                <w:b/>
                <w:lang w:val="es-PE" w:eastAsia="es-PE"/>
              </w:rPr>
            </w:pPr>
            <w:r>
              <w:rPr>
                <w:b/>
                <w:lang w:val="es-PE" w:eastAsia="es-PE"/>
              </w:rPr>
              <w:t>Test de Aceptación:</w:t>
            </w:r>
          </w:p>
          <w:p w:rsidR="007F0257" w:rsidRPr="007F0257" w:rsidRDefault="00876917" w:rsidP="007F0257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En caso de no tener un perfil registrado se le mostrará el mensaje: “no tiene perfiles registrados”</w:t>
            </w:r>
          </w:p>
        </w:tc>
      </w:tr>
    </w:tbl>
    <w:p w:rsidR="00F2720B" w:rsidRPr="00F2720B" w:rsidRDefault="00F2720B" w:rsidP="00F2720B">
      <w:pPr>
        <w:pStyle w:val="Textoindependiente"/>
        <w:rPr>
          <w:lang w:val="es-PE"/>
        </w:rPr>
      </w:pPr>
    </w:p>
    <w:sectPr w:rsidR="00F2720B" w:rsidRPr="00F2720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D81" w:rsidRDefault="00971D81">
      <w:pPr>
        <w:spacing w:line="240" w:lineRule="auto"/>
      </w:pPr>
      <w:r>
        <w:separator/>
      </w:r>
    </w:p>
  </w:endnote>
  <w:endnote w:type="continuationSeparator" w:id="0">
    <w:p w:rsidR="00971D81" w:rsidRDefault="00971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56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center"/>
          </w:pPr>
          <w:r>
            <w:sym w:font="Symbol" w:char="F0D3"/>
          </w:r>
          <w:r w:rsidR="00971D81">
            <w:fldChar w:fldCharType="begin"/>
          </w:r>
          <w:r w:rsidR="00971D81">
            <w:instrText xml:space="preserve"> DOCPROPERTY "Company"  \* MERGEFORMAT </w:instrText>
          </w:r>
          <w:r w:rsidR="00971D81">
            <w:fldChar w:fldCharType="separate"/>
          </w:r>
          <w:r w:rsidR="007154B2">
            <w:t>&lt;Company Name&gt;</w:t>
          </w:r>
          <w:r w:rsidR="00971D8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691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7691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7691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D564B" w:rsidRDefault="005D56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D81" w:rsidRDefault="00971D81">
      <w:pPr>
        <w:spacing w:line="240" w:lineRule="auto"/>
      </w:pPr>
      <w:r>
        <w:separator/>
      </w:r>
    </w:p>
  </w:footnote>
  <w:footnote w:type="continuationSeparator" w:id="0">
    <w:p w:rsidR="00971D81" w:rsidRDefault="00971D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564B">
      <w:tc>
        <w:tcPr>
          <w:tcW w:w="6379" w:type="dxa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fldChar w:fldCharType="begin"/>
          </w:r>
          <w:r>
            <w:rPr>
              <w:lang w:val="es-PE"/>
            </w:rPr>
            <w:instrText xml:space="preserve"> SUBJECT  "Desarrollo de aplicaciones con Smart TV"  \* MERGEFORMAT </w:instrText>
          </w:r>
          <w:r>
            <w:rPr>
              <w:lang w:val="es-PE"/>
            </w:rPr>
            <w:fldChar w:fldCharType="separate"/>
          </w:r>
          <w:r>
            <w:rPr>
              <w:lang w:val="es-PE"/>
            </w:rPr>
            <w:t>Desarrollo de aplicaciones con Smart TV</w:t>
          </w:r>
          <w:r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pPr>
            <w:tabs>
              <w:tab w:val="left" w:pos="1135"/>
            </w:tabs>
            <w:spacing w:before="40"/>
            <w:ind w:right="68"/>
          </w:pPr>
          <w:r w:rsidRPr="00ED53B6">
            <w:rPr>
              <w:lang w:val="es-PE"/>
            </w:rPr>
            <w:t xml:space="preserve">  </w:t>
          </w:r>
          <w:r w:rsidR="00ED53B6">
            <w:t>Version:           1.0</w:t>
          </w:r>
        </w:p>
      </w:tc>
    </w:tr>
    <w:tr w:rsidR="005D564B">
      <w:tc>
        <w:tcPr>
          <w:tcW w:w="6379" w:type="dxa"/>
        </w:tcPr>
        <w:p w:rsidR="005D564B" w:rsidRPr="002E659C" w:rsidRDefault="00C876D1" w:rsidP="002E659C">
          <w:pPr>
            <w:rPr>
              <w:lang w:val="es-PE"/>
            </w:rPr>
          </w:pPr>
          <w:r w:rsidRPr="002E659C">
            <w:rPr>
              <w:lang w:val="es-PE"/>
            </w:rPr>
            <w:fldChar w:fldCharType="begin"/>
          </w:r>
          <w:r w:rsidRPr="002E659C">
            <w:rPr>
              <w:lang w:val="es-PE"/>
            </w:rPr>
            <w:instrText xml:space="preserve"> TITLE  \* MERGEFORMAT </w:instrText>
          </w:r>
          <w:r w:rsidRPr="002E659C">
            <w:rPr>
              <w:lang w:val="es-PE"/>
            </w:rPr>
            <w:fldChar w:fldCharType="separate"/>
          </w:r>
          <w:r w:rsidR="002E659C" w:rsidRPr="002E659C">
            <w:rPr>
              <w:lang w:val="es-PE"/>
            </w:rPr>
            <w:t>Historias de Usuario</w:t>
          </w:r>
          <w:r w:rsidRPr="002E659C"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r>
            <w:t xml:space="preserve">  Date:  </w:t>
          </w:r>
          <w:r w:rsidR="00ED53B6">
            <w:t>02/09/2014</w:t>
          </w:r>
        </w:p>
      </w:tc>
    </w:tr>
    <w:tr w:rsidR="005D564B">
      <w:tc>
        <w:tcPr>
          <w:tcW w:w="9558" w:type="dxa"/>
          <w:gridSpan w:val="2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t>US</w:t>
          </w:r>
        </w:p>
      </w:tc>
    </w:tr>
  </w:tbl>
  <w:p w:rsidR="005D564B" w:rsidRDefault="005D56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D2380C"/>
    <w:multiLevelType w:val="hybridMultilevel"/>
    <w:tmpl w:val="842046AC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206CB4"/>
    <w:multiLevelType w:val="hybridMultilevel"/>
    <w:tmpl w:val="702A9852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F957692"/>
    <w:multiLevelType w:val="hybridMultilevel"/>
    <w:tmpl w:val="EEB8B228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2"/>
    <w:rsid w:val="00004E91"/>
    <w:rsid w:val="00133C78"/>
    <w:rsid w:val="001573D8"/>
    <w:rsid w:val="00191C7F"/>
    <w:rsid w:val="0021303B"/>
    <w:rsid w:val="00260F36"/>
    <w:rsid w:val="002627E9"/>
    <w:rsid w:val="00284A95"/>
    <w:rsid w:val="002B717E"/>
    <w:rsid w:val="002D2372"/>
    <w:rsid w:val="002E659C"/>
    <w:rsid w:val="00312D3A"/>
    <w:rsid w:val="0033605A"/>
    <w:rsid w:val="00346AE8"/>
    <w:rsid w:val="004211ED"/>
    <w:rsid w:val="00431F77"/>
    <w:rsid w:val="0047720D"/>
    <w:rsid w:val="005A06BC"/>
    <w:rsid w:val="005D564B"/>
    <w:rsid w:val="005E12A1"/>
    <w:rsid w:val="006A2ED4"/>
    <w:rsid w:val="006B2B56"/>
    <w:rsid w:val="006F65CE"/>
    <w:rsid w:val="007154B2"/>
    <w:rsid w:val="0072134F"/>
    <w:rsid w:val="007436A0"/>
    <w:rsid w:val="007F0257"/>
    <w:rsid w:val="00842B19"/>
    <w:rsid w:val="00876917"/>
    <w:rsid w:val="008F4C8E"/>
    <w:rsid w:val="00907CD2"/>
    <w:rsid w:val="00951088"/>
    <w:rsid w:val="00971D81"/>
    <w:rsid w:val="00986155"/>
    <w:rsid w:val="009B6E85"/>
    <w:rsid w:val="009C0DE0"/>
    <w:rsid w:val="009F79DB"/>
    <w:rsid w:val="00A03F3E"/>
    <w:rsid w:val="00A40587"/>
    <w:rsid w:val="00A41EBD"/>
    <w:rsid w:val="00AE0146"/>
    <w:rsid w:val="00AF7428"/>
    <w:rsid w:val="00BA57EE"/>
    <w:rsid w:val="00BB2C33"/>
    <w:rsid w:val="00BF0977"/>
    <w:rsid w:val="00C876D1"/>
    <w:rsid w:val="00CA16BD"/>
    <w:rsid w:val="00CD7BC2"/>
    <w:rsid w:val="00D03294"/>
    <w:rsid w:val="00D462CF"/>
    <w:rsid w:val="00DE4824"/>
    <w:rsid w:val="00E772BB"/>
    <w:rsid w:val="00ED53B6"/>
    <w:rsid w:val="00F2720B"/>
    <w:rsid w:val="00F53F63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A3C2BE-3837-4197-9479-5D03F87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53B6"/>
    <w:pPr>
      <w:spacing w:after="120"/>
      <w:ind w:left="720"/>
      <w:jc w:val="both"/>
    </w:pPr>
    <w:rPr>
      <w:lang w:val="es-PE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59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F2720B"/>
  </w:style>
  <w:style w:type="paragraph" w:styleId="Prrafodelista">
    <w:name w:val="List Paragraph"/>
    <w:basedOn w:val="Normal"/>
    <w:uiPriority w:val="34"/>
    <w:qFormat/>
    <w:rsid w:val="00F2720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esktop\QA%20-%20Info\Templates\RUP\1.%20Business%20Modeling\rup_bu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A99C4-0A3C-4B15-A356-96C4998D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21</TotalTime>
  <Pages>5</Pages>
  <Words>327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Use-Case Specification: &lt;Business Use-Case Name&gt;</vt:lpstr>
      <vt:lpstr>Business Use-Case Specification: &lt;Business Use-Case Name&gt;</vt:lpstr>
    </vt:vector>
  </TitlesOfParts>
  <Company>&lt;Company Name&gt;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Desarrollo de aplicaciones con Smart TV</dc:subject>
  <dc:creator>Raul</dc:creator>
  <cp:keywords/>
  <cp:lastModifiedBy>Milagros Cruz Donayre</cp:lastModifiedBy>
  <cp:revision>5</cp:revision>
  <cp:lastPrinted>2014-02-17T05:43:00Z</cp:lastPrinted>
  <dcterms:created xsi:type="dcterms:W3CDTF">2014-09-13T22:35:00Z</dcterms:created>
  <dcterms:modified xsi:type="dcterms:W3CDTF">2014-09-13T23:15:00Z</dcterms:modified>
</cp:coreProperties>
</file>