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8D50B2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8D50B2" w:rsidRPr="000E2EC9">
        <w:rPr>
          <w:noProof/>
          <w:lang w:val="es-PE"/>
        </w:rPr>
        <w:t>1.</w:t>
      </w:r>
      <w:r w:rsidR="008D50B2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D50B2" w:rsidRPr="000E2EC9">
        <w:rPr>
          <w:noProof/>
          <w:lang w:val="es-PE"/>
        </w:rPr>
        <w:t>Introducción</w:t>
      </w:r>
      <w:r w:rsidR="008D50B2">
        <w:rPr>
          <w:noProof/>
        </w:rPr>
        <w:tab/>
      </w:r>
      <w:r w:rsidR="008D50B2">
        <w:rPr>
          <w:noProof/>
        </w:rPr>
        <w:fldChar w:fldCharType="begin"/>
      </w:r>
      <w:r w:rsidR="008D50B2">
        <w:rPr>
          <w:noProof/>
        </w:rPr>
        <w:instrText xml:space="preserve"> PAGEREF _Toc398392485 \h </w:instrText>
      </w:r>
      <w:r w:rsidR="008D50B2">
        <w:rPr>
          <w:noProof/>
        </w:rPr>
      </w:r>
      <w:r w:rsidR="008D50B2">
        <w:rPr>
          <w:noProof/>
        </w:rPr>
        <w:fldChar w:fldCharType="separate"/>
      </w:r>
      <w:r w:rsidR="008D50B2">
        <w:rPr>
          <w:noProof/>
        </w:rPr>
        <w:t>4</w:t>
      </w:r>
      <w:r w:rsidR="008D50B2"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Historia de Usuario: Servicio – Registrar usuario</w:t>
      </w:r>
      <w:r w:rsidRPr="008E790F">
        <w:rPr>
          <w:noProof/>
          <w:lang w:val="es-PE"/>
        </w:rPr>
        <w:tab/>
      </w:r>
      <w:r>
        <w:rPr>
          <w:noProof/>
        </w:rPr>
        <w:fldChar w:fldCharType="begin"/>
      </w:r>
      <w:r w:rsidRPr="008E790F">
        <w:rPr>
          <w:noProof/>
          <w:lang w:val="es-PE"/>
        </w:rPr>
        <w:instrText xml:space="preserve"> PAGEREF _Toc398392490 \h </w:instrText>
      </w:r>
      <w:r>
        <w:rPr>
          <w:noProof/>
        </w:rPr>
      </w:r>
      <w:r>
        <w:rPr>
          <w:noProof/>
        </w:rPr>
        <w:fldChar w:fldCharType="separate"/>
      </w:r>
      <w:r w:rsidRPr="008E790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8D50B2" w:rsidRDefault="008D50B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E2EC9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0E2EC9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398392485"/>
      <w:bookmarkStart w:id="4" w:name="_Toc430442349"/>
      <w:bookmarkStart w:id="5" w:name="_Toc423410238"/>
      <w:bookmarkStart w:id="6" w:name="_Toc425054504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3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8392486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2487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8392488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8392489"/>
      <w:r w:rsidRPr="00CA16BD">
        <w:rPr>
          <w:lang w:val="es-PE"/>
        </w:rPr>
        <w:t>Resumen</w:t>
      </w:r>
      <w:bookmarkEnd w:id="12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8392490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r w:rsidR="00191C7F">
        <w:rPr>
          <w:lang w:val="es-PE"/>
        </w:rPr>
        <w:t>Registrar</w:t>
      </w:r>
      <w:r w:rsidR="00E772BB">
        <w:rPr>
          <w:lang w:val="es-PE"/>
        </w:rPr>
        <w:t xml:space="preserve"> usuario</w:t>
      </w:r>
      <w:bookmarkEnd w:id="13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8392491"/>
      <w:bookmarkEnd w:id="5"/>
      <w:bookmarkEnd w:id="6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ED53B6" w:rsidRPr="00ED53B6">
              <w:rPr>
                <w:lang w:val="es-PE"/>
              </w:rPr>
              <w:t>US01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8E790F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6F65CE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6F65CE">
              <w:rPr>
                <w:lang w:val="es-PE"/>
              </w:rPr>
              <w:t>Registro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8E790F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Como usuario deseo poder registrarme para poder jugar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8E790F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9F79DB" w:rsidRDefault="002B717E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Los datos deben ser enviados desde una web en </w:t>
            </w:r>
            <w:proofErr w:type="spellStart"/>
            <w:r>
              <w:rPr>
                <w:lang w:val="es-PE" w:eastAsia="es-PE"/>
              </w:rPr>
              <w:t>html</w:t>
            </w:r>
            <w:proofErr w:type="spellEnd"/>
            <w:r>
              <w:rPr>
                <w:lang w:val="es-PE" w:eastAsia="es-PE"/>
              </w:rPr>
              <w:t xml:space="preserve">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</w:p>
          <w:p w:rsidR="006F65CE" w:rsidRDefault="006F65CE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La contraseña debe tener entre 8 y 16 caracteres</w:t>
            </w:r>
          </w:p>
          <w:p w:rsidR="00FF5E4A" w:rsidRDefault="006F65CE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año de nacimiento no debe ser m</w:t>
            </w:r>
            <w:r w:rsidR="00FF5E4A">
              <w:rPr>
                <w:lang w:val="es-PE" w:eastAsia="es-PE"/>
              </w:rPr>
              <w:t>ayor a 2010</w:t>
            </w:r>
          </w:p>
          <w:p w:rsidR="00191C7F" w:rsidRDefault="00191C7F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nombre de usuario es único</w:t>
            </w:r>
          </w:p>
          <w:p w:rsidR="008E790F" w:rsidRPr="00ED53B6" w:rsidRDefault="008E790F" w:rsidP="00191C7F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 w:eastAsia="es-PE"/>
              </w:rPr>
              <w:t>La contraseña debe estar encriptada en la base de datos</w:t>
            </w:r>
          </w:p>
        </w:tc>
      </w:tr>
      <w:tr w:rsidR="00F2720B" w:rsidRPr="008E790F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6F65CE" w:rsidP="006F65CE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lastRenderedPageBreak/>
              <w:drawing>
                <wp:inline distT="0" distB="0" distL="0" distR="0">
                  <wp:extent cx="3848100" cy="537492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Image (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20" b="1501"/>
                          <a:stretch/>
                        </pic:blipFill>
                        <pic:spPr bwMode="auto">
                          <a:xfrm>
                            <a:off x="0" y="0"/>
                            <a:ext cx="3849579" cy="537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A03F3E" w:rsidRDefault="006F65CE" w:rsidP="006F65CE">
            <w:pPr>
              <w:jc w:val="center"/>
              <w:rPr>
                <w:i/>
                <w:lang w:val="es-PE"/>
              </w:rPr>
            </w:pPr>
            <w:r>
              <w:rPr>
                <w:i/>
                <w:noProof/>
                <w:lang w:val="es-PE" w:eastAsia="es-PE"/>
              </w:rPr>
              <w:lastRenderedPageBreak/>
              <w:drawing>
                <wp:inline distT="0" distB="0" distL="0" distR="0" wp14:anchorId="3FA9568D" wp14:editId="5E6A39CF">
                  <wp:extent cx="3790315" cy="2741130"/>
                  <wp:effectExtent l="0" t="0" r="635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Image (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05" t="48220" r="716" b="1501"/>
                          <a:stretch/>
                        </pic:blipFill>
                        <pic:spPr bwMode="auto">
                          <a:xfrm>
                            <a:off x="0" y="0"/>
                            <a:ext cx="3795230" cy="274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lastRenderedPageBreak/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8E790F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6F65CE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6F65CE">
              <w:rPr>
                <w:lang w:val="es-PE"/>
              </w:rPr>
              <w:t xml:space="preserve">El jugador llena los datos solicitados en el formulario </w:t>
            </w:r>
            <w:proofErr w:type="spellStart"/>
            <w:r w:rsidR="006F65CE">
              <w:rPr>
                <w:lang w:val="es-PE"/>
              </w:rPr>
              <w:t>html</w:t>
            </w:r>
            <w:proofErr w:type="spellEnd"/>
            <w:r w:rsidR="006F65CE">
              <w:rPr>
                <w:lang w:val="es-PE"/>
              </w:rPr>
              <w:t xml:space="preserve"> y al finalizar presiona el botón enviar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6F65CE" w:rsidP="006F65CE">
            <w:pPr>
              <w:rPr>
                <w:lang w:val="es-PE"/>
              </w:rPr>
            </w:pPr>
            <w:r>
              <w:rPr>
                <w:lang w:val="es-PE"/>
              </w:rPr>
              <w:t>2. Los datos mediante el servicio son almacenados en la base de datos</w:t>
            </w:r>
          </w:p>
        </w:tc>
      </w:tr>
      <w:tr w:rsidR="00F2720B" w:rsidRPr="008E790F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842B19" w:rsidRDefault="006F65C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ya existe, se le muestra una alerta “Ese nombre de usuario ya existe”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ingresó una edad inválida se le mostrará una alerta: “Tienes que tener de 4 años a más para poder jugar”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El nombre de usuario no deberá tener más de 16 caracteres</w:t>
            </w:r>
          </w:p>
          <w:p w:rsidR="00912F89" w:rsidRDefault="00FF5E4A" w:rsidP="00912F8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El correo ingresado deberá te</w:t>
            </w:r>
            <w:r w:rsidR="00912F89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ner el formato correcto</w:t>
            </w:r>
          </w:p>
          <w:p w:rsidR="00912F89" w:rsidRPr="00912F89" w:rsidRDefault="00912F89" w:rsidP="00912F8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La contraseña debe quedar encriptada en la base de datos</w:t>
            </w:r>
            <w:bookmarkStart w:id="15" w:name="_GoBack"/>
            <w:bookmarkEnd w:id="15"/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3D" w:rsidRDefault="00D7143D">
      <w:pPr>
        <w:spacing w:line="240" w:lineRule="auto"/>
      </w:pPr>
      <w:r>
        <w:separator/>
      </w:r>
    </w:p>
  </w:endnote>
  <w:endnote w:type="continuationSeparator" w:id="0">
    <w:p w:rsidR="00D7143D" w:rsidRDefault="00D71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D7143D">
            <w:fldChar w:fldCharType="begin"/>
          </w:r>
          <w:r w:rsidR="00D7143D">
            <w:instrText xml:space="preserve"> DOCPROPERTY "Company"  \* MERGEFORMAT </w:instrText>
          </w:r>
          <w:r w:rsidR="00D7143D">
            <w:fldChar w:fldCharType="separate"/>
          </w:r>
          <w:r w:rsidR="007154B2">
            <w:t>&lt;Company Name&gt;</w:t>
          </w:r>
          <w:r w:rsidR="00D7143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790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12F8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12F89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3D" w:rsidRDefault="00D7143D">
      <w:pPr>
        <w:spacing w:line="240" w:lineRule="auto"/>
      </w:pPr>
      <w:r>
        <w:separator/>
      </w:r>
    </w:p>
  </w:footnote>
  <w:footnote w:type="continuationSeparator" w:id="0">
    <w:p w:rsidR="00D7143D" w:rsidRDefault="00D71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191C7F"/>
    <w:rsid w:val="0021303B"/>
    <w:rsid w:val="00260F36"/>
    <w:rsid w:val="002627E9"/>
    <w:rsid w:val="00284A95"/>
    <w:rsid w:val="002B717E"/>
    <w:rsid w:val="002D2372"/>
    <w:rsid w:val="002E659C"/>
    <w:rsid w:val="00312D3A"/>
    <w:rsid w:val="00346AE8"/>
    <w:rsid w:val="004211ED"/>
    <w:rsid w:val="00431F77"/>
    <w:rsid w:val="004545D9"/>
    <w:rsid w:val="005A06BC"/>
    <w:rsid w:val="005D564B"/>
    <w:rsid w:val="005E12A1"/>
    <w:rsid w:val="006A2ED4"/>
    <w:rsid w:val="006B2B56"/>
    <w:rsid w:val="006F65CE"/>
    <w:rsid w:val="007154B2"/>
    <w:rsid w:val="007436A0"/>
    <w:rsid w:val="00842B19"/>
    <w:rsid w:val="008D50B2"/>
    <w:rsid w:val="008E790F"/>
    <w:rsid w:val="008F4C8E"/>
    <w:rsid w:val="00912F89"/>
    <w:rsid w:val="009C0DE0"/>
    <w:rsid w:val="009F79DB"/>
    <w:rsid w:val="00A03F3E"/>
    <w:rsid w:val="00A40587"/>
    <w:rsid w:val="00A41EBD"/>
    <w:rsid w:val="00AE0146"/>
    <w:rsid w:val="00AF7428"/>
    <w:rsid w:val="00BA57EE"/>
    <w:rsid w:val="00BF0977"/>
    <w:rsid w:val="00C876D1"/>
    <w:rsid w:val="00CA16BD"/>
    <w:rsid w:val="00CD7BC2"/>
    <w:rsid w:val="00D03294"/>
    <w:rsid w:val="00D462CF"/>
    <w:rsid w:val="00D7143D"/>
    <w:rsid w:val="00DE4824"/>
    <w:rsid w:val="00E772BB"/>
    <w:rsid w:val="00ED53B6"/>
    <w:rsid w:val="00F2720B"/>
    <w:rsid w:val="00F53F63"/>
    <w:rsid w:val="00FD318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7CF89-FB27-401B-BE99-662F1BAA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701</TotalTime>
  <Pages>6</Pages>
  <Words>382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14</cp:revision>
  <cp:lastPrinted>2014-02-17T05:43:00Z</cp:lastPrinted>
  <dcterms:created xsi:type="dcterms:W3CDTF">2014-09-02T20:23:00Z</dcterms:created>
  <dcterms:modified xsi:type="dcterms:W3CDTF">2014-09-13T23:48:00Z</dcterms:modified>
</cp:coreProperties>
</file>