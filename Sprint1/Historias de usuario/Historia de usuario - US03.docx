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61306B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61306B" w:rsidRPr="00D6652C">
        <w:rPr>
          <w:noProof/>
          <w:lang w:val="es-PE"/>
        </w:rPr>
        <w:t>1.</w:t>
      </w:r>
      <w:r w:rsidR="0061306B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1306B" w:rsidRPr="00D6652C">
        <w:rPr>
          <w:noProof/>
          <w:lang w:val="es-PE"/>
        </w:rPr>
        <w:t>Introducción</w:t>
      </w:r>
      <w:r w:rsidR="0061306B">
        <w:rPr>
          <w:noProof/>
        </w:rPr>
        <w:tab/>
      </w:r>
      <w:r w:rsidR="0061306B">
        <w:rPr>
          <w:noProof/>
        </w:rPr>
        <w:fldChar w:fldCharType="begin"/>
      </w:r>
      <w:r w:rsidR="0061306B">
        <w:rPr>
          <w:noProof/>
        </w:rPr>
        <w:instrText xml:space="preserve"> PAGEREF _Toc398395537 \h </w:instrText>
      </w:r>
      <w:r w:rsidR="0061306B">
        <w:rPr>
          <w:noProof/>
        </w:rPr>
      </w:r>
      <w:r w:rsidR="0061306B">
        <w:rPr>
          <w:noProof/>
        </w:rPr>
        <w:fldChar w:fldCharType="separate"/>
      </w:r>
      <w:r w:rsidR="0061306B">
        <w:rPr>
          <w:noProof/>
        </w:rPr>
        <w:t>4</w:t>
      </w:r>
      <w:r w:rsidR="0061306B"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Historia de Usuario: Servicio – Loguear usuario</w:t>
      </w:r>
      <w:r w:rsidRPr="0061306B">
        <w:rPr>
          <w:noProof/>
          <w:lang w:val="es-PE"/>
        </w:rPr>
        <w:tab/>
      </w:r>
      <w:r>
        <w:rPr>
          <w:noProof/>
        </w:rPr>
        <w:fldChar w:fldCharType="begin"/>
      </w:r>
      <w:r w:rsidRPr="0061306B">
        <w:rPr>
          <w:noProof/>
          <w:lang w:val="es-PE"/>
        </w:rPr>
        <w:instrText xml:space="preserve"> PAGEREF _Toc398395542 \h </w:instrText>
      </w:r>
      <w:r>
        <w:rPr>
          <w:noProof/>
        </w:rPr>
      </w:r>
      <w:r>
        <w:rPr>
          <w:noProof/>
        </w:rPr>
        <w:fldChar w:fldCharType="separate"/>
      </w:r>
      <w:r w:rsidRPr="0061306B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1306B" w:rsidRDefault="0061306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6652C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6652C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398395537"/>
      <w:bookmarkStart w:id="4" w:name="_Toc430442349"/>
      <w:bookmarkStart w:id="5" w:name="_Toc423410238"/>
      <w:bookmarkStart w:id="6" w:name="_Toc425054504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3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8395538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5539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8395540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8395541"/>
      <w:r w:rsidRPr="00CA16BD">
        <w:rPr>
          <w:lang w:val="es-PE"/>
        </w:rPr>
        <w:t>Resumen</w:t>
      </w:r>
      <w:bookmarkEnd w:id="12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8395542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proofErr w:type="spellStart"/>
      <w:r w:rsidR="0072134F">
        <w:rPr>
          <w:lang w:val="es-PE"/>
        </w:rPr>
        <w:t>Loguear</w:t>
      </w:r>
      <w:proofErr w:type="spellEnd"/>
      <w:r w:rsidR="0072134F">
        <w:rPr>
          <w:lang w:val="es-PE"/>
        </w:rPr>
        <w:t xml:space="preserve"> usuario</w:t>
      </w:r>
      <w:bookmarkEnd w:id="13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8395543"/>
      <w:bookmarkEnd w:id="5"/>
      <w:bookmarkEnd w:id="6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72134F">
              <w:rPr>
                <w:lang w:val="es-PE"/>
              </w:rPr>
              <w:t>US03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2F3E41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72134F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proofErr w:type="spellStart"/>
            <w:r w:rsidR="0072134F">
              <w:rPr>
                <w:lang w:val="es-PE"/>
              </w:rPr>
              <w:t>Loguear</w:t>
            </w:r>
            <w:proofErr w:type="spellEnd"/>
            <w:r w:rsidR="0072134F">
              <w:rPr>
                <w:lang w:val="es-PE"/>
              </w:rPr>
              <w:t xml:space="preserve">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2F3E41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Como usuario deseo</w:t>
            </w:r>
            <w:r w:rsidR="0047720D">
              <w:rPr>
                <w:lang w:val="es-PE"/>
              </w:rPr>
              <w:t xml:space="preserve"> poder </w:t>
            </w:r>
            <w:proofErr w:type="spellStart"/>
            <w:r w:rsidR="0047720D">
              <w:rPr>
                <w:lang w:val="es-PE"/>
              </w:rPr>
              <w:t>loguearme</w:t>
            </w:r>
            <w:proofErr w:type="spellEnd"/>
            <w:r w:rsidR="0047720D">
              <w:rPr>
                <w:lang w:val="es-PE"/>
              </w:rPr>
              <w:t xml:space="preserve"> en la aplicación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2F3E41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47720D" w:rsidRDefault="0047720D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jugador debe ingresar su nombre de usuario y contraseña correctos para poder ingresar a la aplicación</w:t>
            </w:r>
          </w:p>
          <w:p w:rsidR="0061306B" w:rsidRDefault="0061306B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La web de prueba debe ser en base a HTML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  <w:r>
              <w:rPr>
                <w:lang w:val="es-PE" w:eastAsia="es-PE"/>
              </w:rPr>
              <w:t xml:space="preserve"> únicamente</w:t>
            </w:r>
          </w:p>
          <w:p w:rsidR="002F3E41" w:rsidRPr="0047720D" w:rsidRDefault="002F3E41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Se debe </w:t>
            </w:r>
            <w:proofErr w:type="spellStart"/>
            <w:r>
              <w:rPr>
                <w:lang w:val="es-PE" w:eastAsia="es-PE"/>
              </w:rPr>
              <w:t>desencriptar</w:t>
            </w:r>
            <w:proofErr w:type="spellEnd"/>
            <w:r>
              <w:rPr>
                <w:lang w:val="es-PE" w:eastAsia="es-PE"/>
              </w:rPr>
              <w:t xml:space="preserve"> la contraseña para poder validar si es la correcta</w:t>
            </w:r>
            <w:bookmarkStart w:id="15" w:name="_GoBack"/>
            <w:bookmarkEnd w:id="15"/>
          </w:p>
        </w:tc>
      </w:tr>
      <w:tr w:rsidR="00F2720B" w:rsidRPr="002F3E41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A03F3E" w:rsidP="006F65CE">
            <w:pPr>
              <w:jc w:val="center"/>
              <w:rPr>
                <w:i/>
                <w:lang w:val="es-PE"/>
              </w:rPr>
            </w:pPr>
          </w:p>
          <w:p w:rsidR="0047720D" w:rsidRDefault="0047720D" w:rsidP="0047720D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lastRenderedPageBreak/>
              <w:drawing>
                <wp:inline distT="0" distB="0" distL="0" distR="0">
                  <wp:extent cx="2952750" cy="3025775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Image (1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52750" cy="302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720D" w:rsidRDefault="0047720D" w:rsidP="0047720D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drawing>
                <wp:inline distT="0" distB="0" distL="0" distR="0">
                  <wp:extent cx="2886075" cy="15049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Image (1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20" r="1122" b="50262"/>
                          <a:stretch/>
                        </pic:blipFill>
                        <pic:spPr bwMode="auto">
                          <a:xfrm>
                            <a:off x="0" y="0"/>
                            <a:ext cx="2886075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720D" w:rsidRDefault="0047720D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lastRenderedPageBreak/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72134F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47720D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6F65CE">
              <w:rPr>
                <w:lang w:val="es-PE"/>
              </w:rPr>
              <w:t xml:space="preserve">El jugador </w:t>
            </w:r>
            <w:r w:rsidR="0047720D">
              <w:rPr>
                <w:lang w:val="es-PE"/>
              </w:rPr>
              <w:t xml:space="preserve">ingresa su usuario y contraseña y presiona el botón </w:t>
            </w:r>
            <w:proofErr w:type="spellStart"/>
            <w:r w:rsidR="0047720D">
              <w:rPr>
                <w:lang w:val="es-PE"/>
              </w:rPr>
              <w:t>login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47720D" w:rsidP="006F65CE">
            <w:pPr>
              <w:rPr>
                <w:lang w:val="es-PE"/>
              </w:rPr>
            </w:pPr>
            <w:r>
              <w:rPr>
                <w:lang w:val="es-PE"/>
              </w:rPr>
              <w:t xml:space="preserve">2. Mostrar un mensaje </w:t>
            </w:r>
          </w:p>
        </w:tc>
      </w:tr>
      <w:tr w:rsidR="00F2720B" w:rsidRPr="002F3E41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F2720B" w:rsidRDefault="0047720D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los datos son incorrectos se le muestra el mensaje: “El usuario y contraseña son incorrectos”</w:t>
            </w:r>
          </w:p>
          <w:p w:rsidR="007F0257" w:rsidRPr="007F0257" w:rsidRDefault="007F0257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Si los datos son correctos se mostrará el mensaje de “Se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logueó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 satisfactoriamente”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77" w:rsidRDefault="001C5477">
      <w:pPr>
        <w:spacing w:line="240" w:lineRule="auto"/>
      </w:pPr>
      <w:r>
        <w:separator/>
      </w:r>
    </w:p>
  </w:endnote>
  <w:endnote w:type="continuationSeparator" w:id="0">
    <w:p w:rsidR="001C5477" w:rsidRDefault="001C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fldSimple w:instr=" DOCPROPERTY &quot;Company&quot;  \* MERGEFORMAT ">
            <w:r w:rsidR="007154B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3E4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F3E4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F3E4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77" w:rsidRDefault="001C5477">
      <w:pPr>
        <w:spacing w:line="240" w:lineRule="auto"/>
      </w:pPr>
      <w:r>
        <w:separator/>
      </w:r>
    </w:p>
  </w:footnote>
  <w:footnote w:type="continuationSeparator" w:id="0">
    <w:p w:rsidR="001C5477" w:rsidRDefault="001C54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00E8"/>
    <w:rsid w:val="00004E91"/>
    <w:rsid w:val="00133C78"/>
    <w:rsid w:val="001573D8"/>
    <w:rsid w:val="00191C7F"/>
    <w:rsid w:val="001C5477"/>
    <w:rsid w:val="0021303B"/>
    <w:rsid w:val="00260F36"/>
    <w:rsid w:val="002627E9"/>
    <w:rsid w:val="00284A95"/>
    <w:rsid w:val="002B717E"/>
    <w:rsid w:val="002D2372"/>
    <w:rsid w:val="002E659C"/>
    <w:rsid w:val="002F3E41"/>
    <w:rsid w:val="00312D3A"/>
    <w:rsid w:val="0033605A"/>
    <w:rsid w:val="00346AE8"/>
    <w:rsid w:val="004211ED"/>
    <w:rsid w:val="00431F77"/>
    <w:rsid w:val="0047720D"/>
    <w:rsid w:val="005A06BC"/>
    <w:rsid w:val="005D564B"/>
    <w:rsid w:val="005E12A1"/>
    <w:rsid w:val="0061306B"/>
    <w:rsid w:val="006A2ED4"/>
    <w:rsid w:val="006B2B56"/>
    <w:rsid w:val="006F65CE"/>
    <w:rsid w:val="007154B2"/>
    <w:rsid w:val="0072134F"/>
    <w:rsid w:val="007436A0"/>
    <w:rsid w:val="007F0257"/>
    <w:rsid w:val="00842B19"/>
    <w:rsid w:val="008F4C8E"/>
    <w:rsid w:val="00907CD2"/>
    <w:rsid w:val="00951088"/>
    <w:rsid w:val="00986155"/>
    <w:rsid w:val="009B6E85"/>
    <w:rsid w:val="009C0DE0"/>
    <w:rsid w:val="009F79DB"/>
    <w:rsid w:val="00A03F3E"/>
    <w:rsid w:val="00A40587"/>
    <w:rsid w:val="00A41EBD"/>
    <w:rsid w:val="00AE0146"/>
    <w:rsid w:val="00AF7428"/>
    <w:rsid w:val="00BA57EE"/>
    <w:rsid w:val="00BB2C33"/>
    <w:rsid w:val="00BF0977"/>
    <w:rsid w:val="00C876D1"/>
    <w:rsid w:val="00CA16BD"/>
    <w:rsid w:val="00CD7BC2"/>
    <w:rsid w:val="00D03294"/>
    <w:rsid w:val="00D462CF"/>
    <w:rsid w:val="00DE4824"/>
    <w:rsid w:val="00E772BB"/>
    <w:rsid w:val="00ED53B6"/>
    <w:rsid w:val="00F2720B"/>
    <w:rsid w:val="00F53F63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79376-3800-4730-BAF6-DD8C277F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13</TotalTime>
  <Pages>5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6</cp:revision>
  <cp:lastPrinted>2014-02-17T05:43:00Z</cp:lastPrinted>
  <dcterms:created xsi:type="dcterms:W3CDTF">2014-09-13T22:35:00Z</dcterms:created>
  <dcterms:modified xsi:type="dcterms:W3CDTF">2014-09-13T23:47:00Z</dcterms:modified>
</cp:coreProperties>
</file>